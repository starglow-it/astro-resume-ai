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71BF41F5" w14:textId="77777777" w:rsidR="00457ADE" w:rsidRPr="002C4D08" w:rsidRDefault="004A1426" w:rsidP="00A3726F">
      <w:pPr>
        <w:spacing w:before="120"/>
        <w:rPr>
          <w:color w:val="043D68"/>
        </w:rPr>
      </w:pPr>
      <w:r w:rsidRPr="002C4D08">
        <w:rPr>
          <w:noProof/>
          <w:color w:val="043D68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2BE43057" wp14:editId="27FD735B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2647950" cy="10672445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0672445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0B48336" id="Rectangle 1" o:spid="_x0000_s1026" style="position:absolute;margin-left:157.3pt;margin-top:-36pt;width:208.5pt;height:840.3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" fillcolor="#d3ebfd" stroked="f" strokeweight="1pt">
                <v:fill opacity="32896f"/>
                <w10:wrap anchorx="page"/>
                <w10:anchorlock/>
              </v:rect>
            </w:pict>
          </mc:Fallback>
        </mc:AlternateContent>
      </w:r>
    </w:p>
    <w:tbl>
      <w:tblPr>
        <w:tblW w:w="5074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482"/>
        <w:gridCol w:w="969"/>
        <w:gridCol w:w="3170"/>
      </w:tblGrid>
      <w:tr w:rsidR="00AB74C5" w:rsidRPr="00136B3E" w14:paraId="2519078F" w14:textId="77777777" w:rsidTr="009C3983">
        <w:trPr>
          <w:trHeight w:val="1620"/>
        </w:trPr>
        <w:tc>
          <w:tcPr>
            <w:tcW w:w="6481" w:type="dxa"/>
            <w:tcBorders>
              <w:bottom w:val="single" w:sz="4" w:space="0" w:color="043D68" w:themeColor="text2"/>
            </w:tcBorders>
          </w:tcPr>
          <w:p w14:paraId="5152527B" w14:textId="1369DC4E" w:rsidR="00AB74C5" w:rsidRDefault="00461283" w:rsidP="00AB74C5">
            <w:pPr>
              <w:pStyle w:val="Title"/>
            </w:pPr>
            <w:r>
              <w:t>Tony</w:t>
            </w:r>
            <w:r w:rsidR="00AB74C5">
              <w:t xml:space="preserve"> </w:t>
            </w:r>
            <w:r>
              <w:rPr>
                <w:rStyle w:val="NotBold"/>
              </w:rPr>
              <w:t>Gama</w:t>
            </w:r>
          </w:p>
          <w:p w14:paraId="5E3329E6" w14:textId="59728E59" w:rsidR="00AB74C5" w:rsidRPr="00A3726F" w:rsidRDefault="003B4A39" w:rsidP="00AB74C5">
            <w:pPr>
              <w:pStyle w:val="Subtitle"/>
              <w:rPr>
                <w:lang w:val="de-DE"/>
              </w:rPr>
            </w:pPr>
            <w:r>
              <w:t>SENIOR Software Engineer</w:t>
            </w:r>
          </w:p>
        </w:tc>
        <w:tc>
          <w:tcPr>
            <w:tcW w:w="969" w:type="dxa"/>
          </w:tcPr>
          <w:p w14:paraId="6BDB4800" w14:textId="77777777" w:rsidR="00AB74C5" w:rsidRPr="00A3726F" w:rsidRDefault="00AB74C5" w:rsidP="00084DEB">
            <w:pPr>
              <w:spacing w:before="360"/>
              <w:rPr>
                <w:color w:val="043D68"/>
                <w:lang w:val="de-DE"/>
              </w:rPr>
            </w:pPr>
          </w:p>
        </w:tc>
        <w:tc>
          <w:tcPr>
            <w:tcW w:w="3170" w:type="dxa"/>
          </w:tcPr>
          <w:p w14:paraId="566613F8" w14:textId="77777777" w:rsidR="00AB74C5" w:rsidRPr="00A3726F" w:rsidRDefault="00AB74C5" w:rsidP="00084DEB">
            <w:pPr>
              <w:rPr>
                <w:color w:val="043D68"/>
                <w:szCs w:val="20"/>
                <w:lang w:val="de-DE"/>
              </w:rPr>
            </w:pPr>
          </w:p>
        </w:tc>
      </w:tr>
      <w:tr w:rsidR="00676B73" w:rsidRPr="002C4D08" w14:paraId="6B198B57" w14:textId="77777777" w:rsidTr="009C3983">
        <w:trPr>
          <w:trHeight w:val="2340"/>
        </w:trPr>
        <w:tc>
          <w:tcPr>
            <w:tcW w:w="6481" w:type="dxa"/>
            <w:tcBorders>
              <w:top w:val="single" w:sz="4" w:space="0" w:color="043D68" w:themeColor="text2"/>
            </w:tcBorders>
          </w:tcPr>
          <w:p w14:paraId="4C43B318" w14:textId="77777777" w:rsidR="00676B73" w:rsidRPr="00A3726F" w:rsidRDefault="00676B73" w:rsidP="00AB74C5">
            <w:pPr>
              <w:pStyle w:val="Subtitle"/>
              <w:rPr>
                <w:lang w:val="de-DE"/>
              </w:rPr>
            </w:pPr>
          </w:p>
          <w:p w14:paraId="5C3A77C2" w14:textId="68F3E4B2" w:rsidR="00676B73" w:rsidRPr="002C4D08" w:rsidRDefault="00A54016" w:rsidP="00AB74C5">
            <w:pPr>
              <w:pStyle w:val="Subtitle"/>
            </w:pPr>
            <w:r>
              <w:t>ACHIEVEMENTS</w:t>
            </w:r>
          </w:p>
          <w:p w14:paraId="4A1137B9" w14:textId="3E4E07AD" w:rsidR="00676B73" w:rsidRPr="002C4D08" w:rsidRDefault="00A54016" w:rsidP="00084DEB">
            <w:r>
              <w:t xml:space="preserve">1. </w:t>
            </w:r>
            <w:r w:rsidR="003D0A45" w:rsidRPr="003D0A45">
              <w:t>Developed a Full Stack Application with .NET and React</w:t>
            </w:r>
          </w:p>
          <w:p w14:paraId="1193A3C7" w14:textId="0E2FF67E" w:rsidR="00676B73" w:rsidRPr="00A54016" w:rsidRDefault="00A54016" w:rsidP="00084DEB">
            <w:pPr>
              <w:rPr>
                <w:color w:val="043D68"/>
              </w:rPr>
            </w:pPr>
            <w:r>
              <w:rPr>
                <w:color w:val="043D68"/>
              </w:rPr>
              <w:t xml:space="preserve">2. </w:t>
            </w:r>
            <w:r w:rsidR="00BF565B" w:rsidRPr="00BF565B">
              <w:t>Developed ETL pipelines and automation scripts</w:t>
            </w:r>
            <w:r w:rsidR="00FE3DC1">
              <w:t>.</w:t>
            </w:r>
            <w:r w:rsidR="003D0A45">
              <w:rPr>
                <w:color w:val="043D68"/>
              </w:rPr>
              <w:br/>
              <w:t xml:space="preserve">3. </w:t>
            </w:r>
            <w:r w:rsidR="00BF565B" w:rsidRPr="003B4A39">
              <w:rPr>
                <w:sz w:val="18"/>
                <w:szCs w:val="22"/>
              </w:rPr>
              <w:t xml:space="preserve">Architected and deployed scalable solutions on Azure </w:t>
            </w:r>
            <w:r w:rsidR="00213B0D">
              <w:rPr>
                <w:sz w:val="18"/>
                <w:szCs w:val="22"/>
              </w:rPr>
              <w:t>Deployment</w:t>
            </w:r>
            <w:r w:rsidR="003D0A45">
              <w:rPr>
                <w:color w:val="043D68"/>
              </w:rPr>
              <w:br/>
              <w:t xml:space="preserve">4. </w:t>
            </w:r>
            <w:r w:rsidR="003D0A45" w:rsidRPr="003D0A45">
              <w:rPr>
                <w:color w:val="043D68"/>
              </w:rPr>
              <w:t>Reduced Development Time of New Features by 50%</w:t>
            </w:r>
            <w:r w:rsidR="003D0A45">
              <w:rPr>
                <w:color w:val="043D68"/>
              </w:rPr>
              <w:br/>
              <w:t xml:space="preserve">5. </w:t>
            </w:r>
            <w:r w:rsidR="003D0A45" w:rsidRPr="003D0A45">
              <w:rPr>
                <w:color w:val="043D68"/>
              </w:rPr>
              <w:t>Launched 5 Projects Utilizing Different Tech Stacks</w:t>
            </w:r>
          </w:p>
        </w:tc>
        <w:tc>
          <w:tcPr>
            <w:tcW w:w="969" w:type="dxa"/>
            <w:vMerge w:val="restart"/>
          </w:tcPr>
          <w:p w14:paraId="67FECE86" w14:textId="77777777" w:rsidR="00676B73" w:rsidRPr="002C4D08" w:rsidRDefault="00676B73" w:rsidP="00084DEB">
            <w:pPr>
              <w:spacing w:before="360"/>
              <w:rPr>
                <w:color w:val="043D68"/>
              </w:rPr>
            </w:pPr>
          </w:p>
        </w:tc>
        <w:tc>
          <w:tcPr>
            <w:tcW w:w="3170" w:type="dxa"/>
          </w:tcPr>
          <w:p w14:paraId="3545E497" w14:textId="77777777" w:rsidR="00676B73" w:rsidRDefault="00676B73" w:rsidP="00676B73">
            <w:pPr>
              <w:pStyle w:val="Subtitle"/>
            </w:pPr>
          </w:p>
          <w:p w14:paraId="555F3CA3" w14:textId="77777777" w:rsidR="00676B73" w:rsidRDefault="00BB365F" w:rsidP="00676B73">
            <w:pPr>
              <w:pStyle w:val="Subtitle"/>
            </w:pPr>
            <w:sdt>
              <w:sdtPr>
                <w:id w:val="-1704474398"/>
                <w:placeholder>
                  <w:docPart w:val="1476E451AB404E81BED8994B88E8EDE7"/>
                </w:placeholder>
                <w:showingPlcHdr/>
                <w15:appearance w15:val="hidden"/>
              </w:sdtPr>
              <w:sdtEndPr/>
              <w:sdtContent>
                <w:r w:rsidR="00676B73" w:rsidRPr="001540E8">
                  <w:t>Contact</w:t>
                </w:r>
              </w:sdtContent>
            </w:sdt>
          </w:p>
          <w:p w14:paraId="41A61381" w14:textId="206FFDA6" w:rsidR="00676B73" w:rsidRPr="0099108A" w:rsidRDefault="00342C86" w:rsidP="0099108A">
            <w:pPr>
              <w:pStyle w:val="Heading3"/>
            </w:pPr>
            <w:r>
              <w:t>t</w:t>
            </w:r>
            <w:r w:rsidR="00461283">
              <w:t>ony</w:t>
            </w:r>
            <w:r w:rsidR="0016400A">
              <w:t>gmstar</w:t>
            </w:r>
            <w:r w:rsidR="00461283">
              <w:t>@gmail.com</w:t>
            </w:r>
          </w:p>
          <w:p w14:paraId="1B4710FC" w14:textId="6D63FC12" w:rsidR="0099108A" w:rsidRPr="0099108A" w:rsidRDefault="00E63FFD" w:rsidP="0099108A">
            <w:pPr>
              <w:pStyle w:val="Heading3"/>
            </w:pPr>
            <w:r>
              <w:t>(713) 955-7635</w:t>
            </w:r>
          </w:p>
          <w:p w14:paraId="10635437" w14:textId="1D8CF1FE" w:rsidR="0099108A" w:rsidRPr="0099108A" w:rsidRDefault="00461283" w:rsidP="0099108A">
            <w:pPr>
              <w:pStyle w:val="Heading3"/>
            </w:pPr>
            <w:r w:rsidRPr="00461283">
              <w:t>www.linkedin.com/in/tony-gama-</w:t>
            </w:r>
            <w:r w:rsidR="009E50F9">
              <w:t>it</w:t>
            </w:r>
            <w:bookmarkStart w:id="0" w:name="_GoBack"/>
            <w:bookmarkEnd w:id="0"/>
          </w:p>
          <w:p w14:paraId="4DA26C17" w14:textId="55C2B259" w:rsidR="00676B73" w:rsidRPr="00676B73" w:rsidRDefault="00461283" w:rsidP="0099108A">
            <w:pPr>
              <w:pStyle w:val="Heading3"/>
              <w:rPr>
                <w:b/>
                <w:caps/>
              </w:rPr>
            </w:pPr>
            <w:r>
              <w:t>Houston, TX</w:t>
            </w:r>
          </w:p>
        </w:tc>
      </w:tr>
      <w:tr w:rsidR="00676B73" w:rsidRPr="002C4D08" w14:paraId="785D90D6" w14:textId="77777777" w:rsidTr="009C3983">
        <w:trPr>
          <w:trHeight w:val="9792"/>
        </w:trPr>
        <w:tc>
          <w:tcPr>
            <w:tcW w:w="6481" w:type="dxa"/>
          </w:tcPr>
          <w:p w14:paraId="4E037267" w14:textId="77777777" w:rsidR="00676B73" w:rsidRDefault="00605BCE" w:rsidP="00A3726F">
            <w:pPr>
              <w:pStyle w:val="Subtitle"/>
              <w:spacing w:after="36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91EAA99" wp14:editId="78836680">
                      <wp:extent cx="1609090" cy="0"/>
                      <wp:effectExtent l="0" t="0" r="0" b="0"/>
                      <wp:docPr id="1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09938F2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548C589" w14:textId="77777777" w:rsidR="00AA51F5" w:rsidRPr="00020BEB" w:rsidRDefault="00BB365F" w:rsidP="00AA51F5">
            <w:pPr>
              <w:pStyle w:val="Subtitle"/>
            </w:pPr>
            <w:sdt>
              <w:sdtPr>
                <w:id w:val="1696962928"/>
                <w:placeholder>
                  <w:docPart w:val="244B0537CD484FCAA53A6EF31A235B38"/>
                </w:placeholder>
                <w:temporary/>
                <w:showingPlcHdr/>
                <w15:appearance w15:val="hidden"/>
              </w:sdtPr>
              <w:sdtEndPr/>
              <w:sdtContent>
                <w:r w:rsidR="00AA51F5" w:rsidRPr="00CF2BE7">
                  <w:t>Experience</w:t>
                </w:r>
              </w:sdtContent>
            </w:sdt>
          </w:p>
          <w:p w14:paraId="03CF1D19" w14:textId="77777777" w:rsidR="00AA51F5" w:rsidRPr="00AA51F5" w:rsidRDefault="00AA51F5" w:rsidP="00AA51F5"/>
          <w:p w14:paraId="3B9BF32B" w14:textId="2ADCBD88" w:rsidR="00AA51F5" w:rsidRPr="00A3726F" w:rsidRDefault="003B4A39" w:rsidP="00A3726F">
            <w:pPr>
              <w:pStyle w:val="Heading1"/>
            </w:pPr>
            <w:r>
              <w:t>Software Development Engineer</w:t>
            </w:r>
          </w:p>
          <w:p w14:paraId="68CC7D1A" w14:textId="08CB4F79" w:rsidR="00AA51F5" w:rsidRPr="00AA51F5" w:rsidRDefault="008752E0" w:rsidP="00AA51F5">
            <w:pPr>
              <w:pStyle w:val="Heading2"/>
            </w:pPr>
            <w:r>
              <w:t xml:space="preserve">Apr </w:t>
            </w:r>
            <w:r w:rsidR="009C3983" w:rsidRPr="009C3983">
              <w:t xml:space="preserve">2022 </w:t>
            </w:r>
            <w:r w:rsidR="009C3983">
              <w:t>–</w:t>
            </w:r>
            <w:r w:rsidR="009C3983" w:rsidRPr="009C3983">
              <w:t xml:space="preserve"> PRESENT</w:t>
            </w:r>
            <w:r w:rsidR="009C3983">
              <w:br/>
            </w:r>
            <w:r w:rsidR="009C3983" w:rsidRPr="00DD3143">
              <w:rPr>
                <w:i/>
                <w:iCs/>
              </w:rPr>
              <w:t>Plego Technologies</w:t>
            </w:r>
          </w:p>
          <w:p w14:paraId="467E3978" w14:textId="26E7FD7C" w:rsidR="009C3983" w:rsidRPr="009C3983" w:rsidRDefault="009C3983" w:rsidP="009C3983">
            <w:pPr>
              <w:rPr>
                <w:sz w:val="18"/>
                <w:szCs w:val="22"/>
              </w:rPr>
            </w:pPr>
            <w:r w:rsidRPr="009C3983">
              <w:rPr>
                <w:sz w:val="18"/>
                <w:szCs w:val="22"/>
              </w:rPr>
              <w:t xml:space="preserve">- </w:t>
            </w:r>
            <w:r w:rsidR="003B4A39" w:rsidRPr="003B4A39">
              <w:rPr>
                <w:sz w:val="18"/>
                <w:szCs w:val="22"/>
              </w:rPr>
              <w:t>Led the development of a legal contract management platform utilizing C# and .NET to migrate a legacy system to a modern SPA architecture, achieving a 30% performance improvement.</w:t>
            </w:r>
          </w:p>
          <w:p w14:paraId="736F8DBA" w14:textId="3CE6F531" w:rsidR="009C3983" w:rsidRPr="009C3983" w:rsidRDefault="009C3983" w:rsidP="009C3983">
            <w:pPr>
              <w:rPr>
                <w:sz w:val="18"/>
                <w:szCs w:val="22"/>
              </w:rPr>
            </w:pPr>
            <w:r w:rsidRPr="009C3983">
              <w:rPr>
                <w:sz w:val="18"/>
                <w:szCs w:val="22"/>
              </w:rPr>
              <w:t xml:space="preserve">- </w:t>
            </w:r>
            <w:r w:rsidR="00FE3DC1" w:rsidRPr="00FE3DC1">
              <w:rPr>
                <w:sz w:val="18"/>
                <w:szCs w:val="22"/>
              </w:rPr>
              <w:t>Leveraged Bicep DSL to define reusable resources, modules and deployments for IaaS/PaaS.</w:t>
            </w:r>
          </w:p>
          <w:p w14:paraId="199D104F" w14:textId="616B49D9" w:rsidR="009C3983" w:rsidRPr="009C3983" w:rsidRDefault="009C3983" w:rsidP="009C3983">
            <w:pPr>
              <w:rPr>
                <w:sz w:val="18"/>
                <w:szCs w:val="22"/>
              </w:rPr>
            </w:pPr>
            <w:r w:rsidRPr="009C3983">
              <w:rPr>
                <w:sz w:val="18"/>
                <w:szCs w:val="22"/>
              </w:rPr>
              <w:t xml:space="preserve">- </w:t>
            </w:r>
            <w:r w:rsidR="003B4A39" w:rsidRPr="003B4A39">
              <w:rPr>
                <w:sz w:val="18"/>
                <w:szCs w:val="22"/>
              </w:rPr>
              <w:t xml:space="preserve">Architected and deployed scalable solutions on Azure </w:t>
            </w:r>
            <w:r w:rsidR="00FF175E">
              <w:rPr>
                <w:sz w:val="18"/>
                <w:szCs w:val="22"/>
              </w:rPr>
              <w:t xml:space="preserve">deployment </w:t>
            </w:r>
            <w:r w:rsidR="003B4A39" w:rsidRPr="003B4A39">
              <w:rPr>
                <w:sz w:val="18"/>
                <w:szCs w:val="22"/>
              </w:rPr>
              <w:t>leveraging services like App Services, SQL, Cosmos DB, Functions and Kubernetes.</w:t>
            </w:r>
          </w:p>
          <w:p w14:paraId="3987645E" w14:textId="77777777" w:rsidR="009C3983" w:rsidRPr="009C3983" w:rsidRDefault="009C3983" w:rsidP="009C3983">
            <w:pPr>
              <w:rPr>
                <w:sz w:val="18"/>
                <w:szCs w:val="22"/>
              </w:rPr>
            </w:pPr>
            <w:r w:rsidRPr="009C3983">
              <w:rPr>
                <w:sz w:val="18"/>
                <w:szCs w:val="22"/>
              </w:rPr>
              <w:t>- Developed a new component in React that was used to define complex conditions based on field values, used throughout the application in many features.</w:t>
            </w:r>
          </w:p>
          <w:p w14:paraId="1A22306F" w14:textId="77777777" w:rsidR="009C3983" w:rsidRPr="009C3983" w:rsidRDefault="009C3983" w:rsidP="009C3983">
            <w:pPr>
              <w:rPr>
                <w:sz w:val="18"/>
                <w:szCs w:val="22"/>
              </w:rPr>
            </w:pPr>
            <w:r w:rsidRPr="009C3983">
              <w:rPr>
                <w:sz w:val="18"/>
                <w:szCs w:val="22"/>
              </w:rPr>
              <w:t>- Oversaw the creation of coding standards and started a discussion about code quality management in the company.</w:t>
            </w:r>
          </w:p>
          <w:p w14:paraId="2CA8D456" w14:textId="77777777" w:rsidR="009C3983" w:rsidRPr="009C3983" w:rsidRDefault="009C3983" w:rsidP="009C3983">
            <w:pPr>
              <w:rPr>
                <w:sz w:val="18"/>
                <w:szCs w:val="22"/>
              </w:rPr>
            </w:pPr>
            <w:r w:rsidRPr="009C3983">
              <w:rPr>
                <w:sz w:val="18"/>
                <w:szCs w:val="22"/>
              </w:rPr>
              <w:t>- Developed features in ASP.NET Core RESTful API, Azure Functions, and Angular apps.</w:t>
            </w:r>
          </w:p>
          <w:p w14:paraId="07E84F67" w14:textId="6861090B" w:rsidR="00676B73" w:rsidRPr="009C3983" w:rsidRDefault="009C3983" w:rsidP="009C3983">
            <w:pPr>
              <w:rPr>
                <w:sz w:val="18"/>
                <w:szCs w:val="22"/>
              </w:rPr>
            </w:pPr>
            <w:r w:rsidRPr="009C3983">
              <w:rPr>
                <w:sz w:val="18"/>
                <w:szCs w:val="22"/>
              </w:rPr>
              <w:t>- Developed software that extracted data from hundreds of thousands of PDF documents about insurance plans, then organized the extracted data to provide reports to business owners.</w:t>
            </w:r>
            <w:r>
              <w:rPr>
                <w:sz w:val="18"/>
                <w:szCs w:val="22"/>
              </w:rPr>
              <w:br/>
            </w:r>
            <w:r>
              <w:rPr>
                <w:sz w:val="18"/>
                <w:szCs w:val="22"/>
              </w:rPr>
              <w:br/>
            </w:r>
            <w:r w:rsidRPr="009C3983">
              <w:rPr>
                <w:sz w:val="16"/>
                <w:szCs w:val="20"/>
              </w:rPr>
              <w:t>Technologies: ASP.NET, Web API 2, React, Vue, SCSS, Agile, SQL, RabbitMQ, Zoho API, CSS, .NET, JavaScript, C#, Git, HTML5, .NET Core, C#.NET, APIs, Front-end, Full-stack, Architecture, REST APIs, Best Practices, Object-oriented Programming (OOP), Software Design Patterns</w:t>
            </w:r>
          </w:p>
          <w:p w14:paraId="763AC6AE" w14:textId="77777777" w:rsidR="00351FDF" w:rsidRPr="00A3726F" w:rsidRDefault="00351FDF" w:rsidP="00A3726F"/>
          <w:p w14:paraId="47E4FE1E" w14:textId="77777777" w:rsidR="00A3726F" w:rsidRDefault="00A3726F" w:rsidP="00351FDF">
            <w:pPr>
              <w:pStyle w:val="Heading1"/>
            </w:pPr>
          </w:p>
          <w:p w14:paraId="36F596F2" w14:textId="34F341FD" w:rsidR="00351FDF" w:rsidRPr="00020BEB" w:rsidRDefault="009C3983" w:rsidP="00351FDF">
            <w:pPr>
              <w:pStyle w:val="Heading1"/>
            </w:pPr>
            <w:r w:rsidRPr="009C3983">
              <w:t>Full-stack Developer</w:t>
            </w:r>
          </w:p>
          <w:p w14:paraId="4DC724CE" w14:textId="7F3D2FBB" w:rsidR="009C3983" w:rsidRPr="009C3983" w:rsidRDefault="008752E0" w:rsidP="009C3983">
            <w:pPr>
              <w:pStyle w:val="Heading2"/>
            </w:pPr>
            <w:r>
              <w:t xml:space="preserve">Apr </w:t>
            </w:r>
            <w:r w:rsidR="009C3983" w:rsidRPr="009C3983">
              <w:t xml:space="preserve">2021 </w:t>
            </w:r>
            <w:r w:rsidR="009C3983">
              <w:t>–</w:t>
            </w:r>
            <w:r w:rsidR="009C3983" w:rsidRPr="009C3983">
              <w:t xml:space="preserve"> </w:t>
            </w:r>
            <w:r>
              <w:t xml:space="preserve">Apr </w:t>
            </w:r>
            <w:r w:rsidR="009C3983" w:rsidRPr="009C3983">
              <w:t>2022</w:t>
            </w:r>
            <w:r w:rsidR="009C3983">
              <w:br/>
            </w:r>
            <w:r w:rsidR="009C3983" w:rsidRPr="00DD3143">
              <w:rPr>
                <w:i/>
                <w:iCs/>
              </w:rPr>
              <w:t>Tempora</w:t>
            </w:r>
          </w:p>
          <w:p w14:paraId="20785B71" w14:textId="5147FFD8" w:rsidR="009C3983" w:rsidRPr="009C3983" w:rsidRDefault="009C3983" w:rsidP="009C3983">
            <w:pPr>
              <w:rPr>
                <w:sz w:val="18"/>
                <w:szCs w:val="22"/>
              </w:rPr>
            </w:pPr>
            <w:r w:rsidRPr="009C3983">
              <w:rPr>
                <w:sz w:val="18"/>
                <w:szCs w:val="22"/>
              </w:rPr>
              <w:t>- Used C#, the .NET Framework, Microsoft SQL Server, Node.js, and AngularJS to write robust APIs and components that scale.</w:t>
            </w:r>
          </w:p>
          <w:p w14:paraId="4458BE6A" w14:textId="77777777" w:rsidR="009C3983" w:rsidRPr="009C3983" w:rsidRDefault="009C3983" w:rsidP="009C3983">
            <w:pPr>
              <w:rPr>
                <w:sz w:val="18"/>
                <w:szCs w:val="22"/>
              </w:rPr>
            </w:pPr>
            <w:r w:rsidRPr="009C3983">
              <w:rPr>
                <w:sz w:val="18"/>
                <w:szCs w:val="22"/>
              </w:rPr>
              <w:t>- Worked on creating tools that set up the supply pipeline—finding builders with the skills that clients needed.</w:t>
            </w:r>
          </w:p>
          <w:p w14:paraId="4D3445E8" w14:textId="726291C2" w:rsidR="00351FDF" w:rsidRPr="009C3983" w:rsidRDefault="009C3983" w:rsidP="00351FDF">
            <w:pPr>
              <w:rPr>
                <w:sz w:val="18"/>
                <w:szCs w:val="22"/>
              </w:rPr>
            </w:pPr>
            <w:r w:rsidRPr="009C3983">
              <w:rPr>
                <w:sz w:val="18"/>
                <w:szCs w:val="22"/>
              </w:rPr>
              <w:t>- Worked on the pipeline efficiency to process files with thousands of lines efficiently and asynchronously, using microservices and 3rd-party services.</w:t>
            </w:r>
          </w:p>
        </w:tc>
        <w:tc>
          <w:tcPr>
            <w:tcW w:w="969" w:type="dxa"/>
            <w:vMerge/>
          </w:tcPr>
          <w:p w14:paraId="696AB650" w14:textId="77777777" w:rsidR="00676B73" w:rsidRPr="002C4D08" w:rsidRDefault="00676B73" w:rsidP="00084DEB">
            <w:pPr>
              <w:rPr>
                <w:color w:val="043D68"/>
              </w:rPr>
            </w:pPr>
          </w:p>
        </w:tc>
        <w:tc>
          <w:tcPr>
            <w:tcW w:w="3170" w:type="dxa"/>
          </w:tcPr>
          <w:p w14:paraId="3DE0FD85" w14:textId="77777777" w:rsidR="00676B73" w:rsidRDefault="00605BCE" w:rsidP="00A3726F">
            <w:pPr>
              <w:pStyle w:val="Subtitle"/>
              <w:spacing w:after="36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400422C" wp14:editId="78F76D9E">
                      <wp:extent cx="1609090" cy="0"/>
                      <wp:effectExtent l="0" t="0" r="0" b="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2C4AC5E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B6AA4B7" w14:textId="77777777" w:rsidR="00A3726F" w:rsidRDefault="00BB365F" w:rsidP="00A3726F">
            <w:pPr>
              <w:pStyle w:val="Subtitle"/>
            </w:pPr>
            <w:sdt>
              <w:sdtPr>
                <w:id w:val="-609588387"/>
                <w:placeholder>
                  <w:docPart w:val="FAE62A6A2BA7466383BF71FAF7210C43"/>
                </w:placeholder>
                <w:temporary/>
                <w:showingPlcHdr/>
                <w15:appearance w15:val="hidden"/>
              </w:sdtPr>
              <w:sdtEndPr/>
              <w:sdtContent>
                <w:r w:rsidR="00A3726F">
                  <w:t>About Me</w:t>
                </w:r>
              </w:sdtContent>
            </w:sdt>
          </w:p>
          <w:p w14:paraId="453DF2AC" w14:textId="77777777" w:rsidR="00A3726F" w:rsidRPr="00A3726F" w:rsidRDefault="00A3726F" w:rsidP="00A3726F"/>
          <w:p w14:paraId="5A25EFB9" w14:textId="3B1FFAD4" w:rsidR="00351FDF" w:rsidRDefault="00461283" w:rsidP="00676B73">
            <w:r w:rsidRPr="00461283">
              <w:t>A full-stack web developer who started with .NET as his chosen back-end framework and, more recently, worked mainly with Node.js</w:t>
            </w:r>
            <w:r w:rsidR="00D91D77">
              <w:t xml:space="preserve"> and Python</w:t>
            </w:r>
            <w:r w:rsidRPr="00461283">
              <w:t>. Proficient in React, Vue and Angular. Am a quick learner, willing and able to learn new skills rapidly, and is experienced in working in a multinational environment. Have cooperated with teams and clients from US and various European countries.</w:t>
            </w:r>
          </w:p>
          <w:p w14:paraId="7C6A613F" w14:textId="77777777" w:rsidR="00351FDF" w:rsidRDefault="00351FDF" w:rsidP="00351FDF">
            <w:pPr>
              <w:pStyle w:val="Subtitl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7354C38" wp14:editId="62B9EA11">
                      <wp:extent cx="1609090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7CA8E0B5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821B450" w14:textId="77777777" w:rsidR="00351FDF" w:rsidRPr="00E91344" w:rsidRDefault="00351FDF" w:rsidP="00676B73"/>
          <w:p w14:paraId="600F0F71" w14:textId="77777777" w:rsidR="00351FDF" w:rsidRPr="00351FDF" w:rsidRDefault="00BB365F" w:rsidP="00351FDF">
            <w:pPr>
              <w:pStyle w:val="Subtitle"/>
            </w:pPr>
            <w:sdt>
              <w:sdtPr>
                <w:id w:val="-1334530411"/>
                <w:placeholder>
                  <w:docPart w:val="66CE4A81251840C8975542EBF5EE29D0"/>
                </w:placeholder>
                <w:temporary/>
                <w:showingPlcHdr/>
                <w15:appearance w15:val="hidden"/>
              </w:sdtPr>
              <w:sdtEndPr/>
              <w:sdtContent>
                <w:r w:rsidR="00351FDF" w:rsidRPr="00351FDF">
                  <w:t>EDUCATION</w:t>
                </w:r>
              </w:sdtContent>
            </w:sdt>
          </w:p>
          <w:p w14:paraId="3CD04C99" w14:textId="77777777" w:rsidR="00351FDF" w:rsidRPr="009B4B3C" w:rsidRDefault="00351FDF" w:rsidP="00E91344"/>
          <w:p w14:paraId="1E176EAA" w14:textId="369124A7" w:rsidR="00351FDF" w:rsidRPr="00351FDF" w:rsidRDefault="00461283" w:rsidP="00136B3E">
            <w:r>
              <w:t>St. Edward’s University, 2018</w:t>
            </w:r>
          </w:p>
          <w:p w14:paraId="03FD2483" w14:textId="22DF2576" w:rsidR="00351FDF" w:rsidRPr="00351FDF" w:rsidRDefault="00461283" w:rsidP="00A3726F">
            <w:r>
              <w:rPr>
                <w:lang w:val="it-IT"/>
              </w:rPr>
              <w:t>Master’s  in Computer Science</w:t>
            </w:r>
            <w:r>
              <w:rPr>
                <w:lang w:val="it-IT"/>
              </w:rPr>
              <w:br/>
            </w:r>
            <w:r>
              <w:rPr>
                <w:lang w:val="it-IT"/>
              </w:rPr>
              <w:br/>
            </w:r>
            <w:r w:rsidR="001C2062">
              <w:t>University of Texas at Dallas</w:t>
            </w:r>
            <w:r>
              <w:t>, 2015</w:t>
            </w:r>
            <w:r>
              <w:br/>
              <w:t>Bachelor’s in Computer Science</w:t>
            </w:r>
          </w:p>
          <w:p w14:paraId="28058F77" w14:textId="016308D0" w:rsidR="00351FDF" w:rsidRPr="00351FDF" w:rsidRDefault="00351FDF" w:rsidP="00461283">
            <w:pPr>
              <w:pStyle w:val="Subtitle"/>
            </w:pPr>
          </w:p>
        </w:tc>
      </w:tr>
    </w:tbl>
    <w:p w14:paraId="388A4775" w14:textId="0A48240D" w:rsidR="00461283" w:rsidRDefault="00461283" w:rsidP="006D0785">
      <w:pPr>
        <w:rPr>
          <w:color w:val="043D68"/>
        </w:rPr>
      </w:pPr>
    </w:p>
    <w:tbl>
      <w:tblPr>
        <w:tblpPr w:leftFromText="180" w:rightFromText="180" w:vertAnchor="text" w:horzAnchor="margin" w:tblpY="121"/>
        <w:tblW w:w="5074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481"/>
        <w:gridCol w:w="969"/>
        <w:gridCol w:w="3171"/>
      </w:tblGrid>
      <w:tr w:rsidR="00461283" w:rsidRPr="002C4D08" w14:paraId="2133F6F3" w14:textId="77777777" w:rsidTr="009C3983">
        <w:trPr>
          <w:trHeight w:val="9792"/>
        </w:trPr>
        <w:tc>
          <w:tcPr>
            <w:tcW w:w="6480" w:type="dxa"/>
          </w:tcPr>
          <w:p w14:paraId="4A7EB62A" w14:textId="77777777" w:rsidR="009C3983" w:rsidRPr="009C3983" w:rsidRDefault="009C3983" w:rsidP="009C3983">
            <w:pPr>
              <w:rPr>
                <w:sz w:val="18"/>
                <w:szCs w:val="22"/>
              </w:rPr>
            </w:pPr>
            <w:r w:rsidRPr="009C3983">
              <w:rPr>
                <w:sz w:val="18"/>
                <w:szCs w:val="22"/>
              </w:rPr>
              <w:lastRenderedPageBreak/>
              <w:t>- Developed a front-end internal tooling platform in React to give access to all the tools the team built to the other employees in the company.</w:t>
            </w:r>
          </w:p>
          <w:p w14:paraId="7A1F384E" w14:textId="77777777" w:rsidR="009C3983" w:rsidRPr="009C3983" w:rsidRDefault="009C3983" w:rsidP="009C3983">
            <w:pPr>
              <w:rPr>
                <w:sz w:val="18"/>
                <w:szCs w:val="22"/>
              </w:rPr>
            </w:pPr>
            <w:r w:rsidRPr="009C3983">
              <w:rPr>
                <w:sz w:val="18"/>
                <w:szCs w:val="22"/>
              </w:rPr>
              <w:t>- Migrated AngularJS SPA to React and Redux, improving performance significantly.</w:t>
            </w:r>
          </w:p>
          <w:p w14:paraId="1ABFFA61" w14:textId="77777777" w:rsidR="009C3983" w:rsidRPr="009C3983" w:rsidRDefault="009C3983" w:rsidP="009C3983">
            <w:pPr>
              <w:rPr>
                <w:sz w:val="18"/>
                <w:szCs w:val="22"/>
              </w:rPr>
            </w:pPr>
            <w:r w:rsidRPr="009C3983">
              <w:rPr>
                <w:sz w:val="18"/>
                <w:szCs w:val="22"/>
              </w:rPr>
              <w:t>- Designed and developed key parts of an API gateway and nine microservices based on ASP.NET Core, backed by PostgreSQL and deployed in a Kubernetes cluster.</w:t>
            </w:r>
          </w:p>
          <w:p w14:paraId="51F52065" w14:textId="77777777" w:rsidR="009C3983" w:rsidRDefault="009C3983" w:rsidP="009C3983">
            <w:pPr>
              <w:rPr>
                <w:sz w:val="18"/>
                <w:szCs w:val="22"/>
              </w:rPr>
            </w:pPr>
            <w:r w:rsidRPr="009C3983">
              <w:rPr>
                <w:sz w:val="18"/>
                <w:szCs w:val="22"/>
              </w:rPr>
              <w:t>- Provided technical expertise and insights to direct troubleshooting efforts and solution development.</w:t>
            </w:r>
          </w:p>
          <w:p w14:paraId="43E8B5A2" w14:textId="77777777" w:rsidR="009C3983" w:rsidRDefault="009C3983" w:rsidP="009C3983">
            <w:pPr>
              <w:rPr>
                <w:sz w:val="18"/>
                <w:szCs w:val="22"/>
              </w:rPr>
            </w:pPr>
          </w:p>
          <w:p w14:paraId="518CD3C1" w14:textId="7A193FE0" w:rsidR="009C3983" w:rsidRPr="009C3983" w:rsidRDefault="009C3983" w:rsidP="009C3983">
            <w:pPr>
              <w:rPr>
                <w:sz w:val="16"/>
                <w:szCs w:val="20"/>
              </w:rPr>
            </w:pPr>
            <w:r w:rsidRPr="009C3983">
              <w:rPr>
                <w:sz w:val="16"/>
                <w:szCs w:val="20"/>
              </w:rPr>
              <w:t>Technologies: Node.js, TypeScript,</w:t>
            </w:r>
            <w:r w:rsidR="00AE64CD">
              <w:rPr>
                <w:sz w:val="16"/>
                <w:szCs w:val="20"/>
              </w:rPr>
              <w:t xml:space="preserve"> PHP,</w:t>
            </w:r>
            <w:r w:rsidRPr="009C3983">
              <w:rPr>
                <w:sz w:val="16"/>
                <w:szCs w:val="20"/>
              </w:rPr>
              <w:t xml:space="preserve"> RabbitMQ, React, Angular, Express.js, Amazon Web Services (AWS), Kubernetes, CSS, JavaScript, Git, HTML5, Redux, Front-end, Full-stack, CI/CD Pipelines, Tailwind CSS, OAuth, Architecture, Redux Toolkit, PostgreSQL, REST APIs, Best Practices, Python, Object-oriented Programming (OOP), Software Design Patterns</w:t>
            </w:r>
          </w:p>
          <w:p w14:paraId="22A46D08" w14:textId="77777777" w:rsidR="009C3983" w:rsidRDefault="009C3983" w:rsidP="009C3983"/>
          <w:p w14:paraId="18F77E30" w14:textId="77777777" w:rsidR="009C3983" w:rsidRDefault="009C3983" w:rsidP="009C3983"/>
          <w:p w14:paraId="69B0A657" w14:textId="48B105E0" w:rsidR="009C3983" w:rsidRPr="00020BEB" w:rsidRDefault="009C3983" w:rsidP="009C3983">
            <w:pPr>
              <w:pStyle w:val="Heading1"/>
            </w:pPr>
            <w:r w:rsidRPr="009C3983">
              <w:t>Senior React, Vue, Angular, and .NET Developer</w:t>
            </w:r>
          </w:p>
          <w:p w14:paraId="06750C4D" w14:textId="61C4F9F4" w:rsidR="00461283" w:rsidRPr="009C3983" w:rsidRDefault="008752E0" w:rsidP="00461283">
            <w:pPr>
              <w:pStyle w:val="Heading2"/>
              <w:rPr>
                <w:iCs/>
              </w:rPr>
            </w:pPr>
            <w:r>
              <w:t xml:space="preserve">May </w:t>
            </w:r>
            <w:r w:rsidR="009C3983" w:rsidRPr="009C3983">
              <w:t xml:space="preserve">2018 </w:t>
            </w:r>
            <w:r>
              <w:t>–</w:t>
            </w:r>
            <w:r w:rsidR="009C3983" w:rsidRPr="009C3983">
              <w:t xml:space="preserve"> </w:t>
            </w:r>
            <w:r>
              <w:t xml:space="preserve">Apr </w:t>
            </w:r>
            <w:r w:rsidR="009C3983" w:rsidRPr="009C3983">
              <w:t>2021</w:t>
            </w:r>
            <w:r w:rsidR="009C3983">
              <w:t xml:space="preserve"> </w:t>
            </w:r>
            <w:r w:rsidR="009C3983">
              <w:br/>
            </w:r>
            <w:r w:rsidR="009C3983" w:rsidRPr="00DD3143">
              <w:rPr>
                <w:i/>
              </w:rPr>
              <w:t>TekRevol</w:t>
            </w:r>
          </w:p>
          <w:p w14:paraId="4CA60883" w14:textId="77777777" w:rsidR="009C3983" w:rsidRPr="009C3983" w:rsidRDefault="009C3983" w:rsidP="009C3983">
            <w:pPr>
              <w:rPr>
                <w:sz w:val="18"/>
                <w:szCs w:val="22"/>
              </w:rPr>
            </w:pPr>
            <w:r w:rsidRPr="009C3983">
              <w:rPr>
                <w:sz w:val="18"/>
                <w:szCs w:val="22"/>
              </w:rPr>
              <w:t>- Developed core features and dashboards for the merchant portal of Gyapu e-commerce marketplace using React with Redux and Styled Components on the front-end, while also implementing order processing and payment APIs using ASP.NET and PostgreSQL on the back-end, helping thousands of small businesses to efficiently manage product listings, orders and inventory on the platform.</w:t>
            </w:r>
          </w:p>
          <w:p w14:paraId="18A16382" w14:textId="77777777" w:rsidR="009C3983" w:rsidRPr="009C3983" w:rsidRDefault="009C3983" w:rsidP="009C3983">
            <w:pPr>
              <w:rPr>
                <w:sz w:val="18"/>
                <w:szCs w:val="22"/>
              </w:rPr>
            </w:pPr>
            <w:r w:rsidRPr="009C3983">
              <w:rPr>
                <w:sz w:val="18"/>
                <w:szCs w:val="22"/>
              </w:rPr>
              <w:t>- Developed and maintained both front-end and back end layer of Parts Source's platform using C#, .NET and React.</w:t>
            </w:r>
          </w:p>
          <w:p w14:paraId="164C3E22" w14:textId="77777777" w:rsidR="009C3983" w:rsidRPr="009C3983" w:rsidRDefault="009C3983" w:rsidP="009C3983">
            <w:pPr>
              <w:rPr>
                <w:sz w:val="18"/>
                <w:szCs w:val="22"/>
              </w:rPr>
            </w:pPr>
            <w:r w:rsidRPr="009C3983">
              <w:rPr>
                <w:sz w:val="18"/>
                <w:szCs w:val="22"/>
              </w:rPr>
              <w:t>- Cooperated with the designers and back-end developers to ensure the proper quality of the provided solution.</w:t>
            </w:r>
          </w:p>
          <w:p w14:paraId="05F86CF5" w14:textId="77777777" w:rsidR="009C3983" w:rsidRPr="009C3983" w:rsidRDefault="009C3983" w:rsidP="009C3983">
            <w:pPr>
              <w:rPr>
                <w:sz w:val="18"/>
                <w:szCs w:val="22"/>
              </w:rPr>
            </w:pPr>
            <w:r w:rsidRPr="009C3983">
              <w:rPr>
                <w:sz w:val="18"/>
                <w:szCs w:val="22"/>
              </w:rPr>
              <w:t>- Implemented server-side rendering for the React application using C#, the .NET Core SPA Services functionality.</w:t>
            </w:r>
          </w:p>
          <w:p w14:paraId="2678ABE0" w14:textId="77777777" w:rsidR="009C3983" w:rsidRPr="009C3983" w:rsidRDefault="009C3983" w:rsidP="009C3983">
            <w:pPr>
              <w:rPr>
                <w:sz w:val="18"/>
                <w:szCs w:val="22"/>
              </w:rPr>
            </w:pPr>
            <w:r w:rsidRPr="009C3983">
              <w:rPr>
                <w:sz w:val="18"/>
                <w:szCs w:val="22"/>
              </w:rPr>
              <w:t>- Developed the intake module using C#, .NET Core, GraphQL, and REST API.</w:t>
            </w:r>
          </w:p>
          <w:p w14:paraId="7E66850A" w14:textId="77777777" w:rsidR="009C3983" w:rsidRPr="009C3983" w:rsidRDefault="009C3983" w:rsidP="009C3983">
            <w:pPr>
              <w:rPr>
                <w:sz w:val="18"/>
                <w:szCs w:val="22"/>
              </w:rPr>
            </w:pPr>
            <w:r w:rsidRPr="009C3983">
              <w:rPr>
                <w:sz w:val="18"/>
                <w:szCs w:val="22"/>
              </w:rPr>
              <w:t>- Provided UI expertise with Angular and React to troubleshoot existing UI problems and build new user-friendly forms—revamping the user experience.</w:t>
            </w:r>
          </w:p>
          <w:p w14:paraId="3E0ADA94" w14:textId="77777777" w:rsidR="009C3983" w:rsidRPr="009C3983" w:rsidRDefault="009C3983" w:rsidP="009C3983">
            <w:pPr>
              <w:rPr>
                <w:sz w:val="18"/>
                <w:szCs w:val="22"/>
              </w:rPr>
            </w:pPr>
            <w:r w:rsidRPr="009C3983">
              <w:rPr>
                <w:sz w:val="18"/>
                <w:szCs w:val="22"/>
              </w:rPr>
              <w:t>- Reduced the size of the data access layer by 50%.</w:t>
            </w:r>
          </w:p>
          <w:p w14:paraId="417022AD" w14:textId="77777777" w:rsidR="009C3983" w:rsidRPr="009C3983" w:rsidRDefault="009C3983" w:rsidP="009C3983">
            <w:pPr>
              <w:rPr>
                <w:sz w:val="18"/>
                <w:szCs w:val="22"/>
              </w:rPr>
            </w:pPr>
            <w:r w:rsidRPr="009C3983">
              <w:rPr>
                <w:sz w:val="18"/>
                <w:szCs w:val="22"/>
              </w:rPr>
              <w:t>- Introduced automated E2E testing to facilitate regression testing for each push to QA.</w:t>
            </w:r>
          </w:p>
          <w:p w14:paraId="50BF4454" w14:textId="77777777" w:rsidR="009C3983" w:rsidRPr="009C3983" w:rsidRDefault="009C3983" w:rsidP="009C3983">
            <w:pPr>
              <w:rPr>
                <w:sz w:val="18"/>
                <w:szCs w:val="22"/>
              </w:rPr>
            </w:pPr>
            <w:r w:rsidRPr="009C3983">
              <w:rPr>
                <w:sz w:val="18"/>
                <w:szCs w:val="22"/>
              </w:rPr>
              <w:t>- Maintained and developed a Microsft SQL database and an API in Node.js that utilized this database.</w:t>
            </w:r>
          </w:p>
          <w:p w14:paraId="54AD2421" w14:textId="77777777" w:rsidR="009C3983" w:rsidRPr="009C3983" w:rsidRDefault="009C3983" w:rsidP="009C3983">
            <w:pPr>
              <w:rPr>
                <w:sz w:val="18"/>
                <w:szCs w:val="22"/>
              </w:rPr>
            </w:pPr>
            <w:r w:rsidRPr="009C3983">
              <w:rPr>
                <w:sz w:val="18"/>
                <w:szCs w:val="22"/>
              </w:rPr>
              <w:t>- Refactored a legacy service that processed weather data written in C#.</w:t>
            </w:r>
          </w:p>
          <w:p w14:paraId="7935DF8B" w14:textId="114FE91F" w:rsidR="00461283" w:rsidRDefault="009C3983" w:rsidP="009C3983">
            <w:pPr>
              <w:rPr>
                <w:sz w:val="18"/>
                <w:szCs w:val="22"/>
              </w:rPr>
            </w:pPr>
            <w:r w:rsidRPr="009C3983">
              <w:rPr>
                <w:sz w:val="18"/>
                <w:szCs w:val="22"/>
              </w:rPr>
              <w:t>- Mentored the team and enforced Scrum principles, ensuring the Scrum process's quality.</w:t>
            </w:r>
          </w:p>
          <w:p w14:paraId="4D913C95" w14:textId="77777777" w:rsidR="00DD3143" w:rsidRDefault="00DD3143" w:rsidP="009C3983">
            <w:pPr>
              <w:rPr>
                <w:sz w:val="18"/>
                <w:szCs w:val="22"/>
              </w:rPr>
            </w:pPr>
          </w:p>
          <w:p w14:paraId="16F80E5E" w14:textId="037004B7" w:rsidR="00DD3143" w:rsidRPr="00DD3143" w:rsidRDefault="00DD3143" w:rsidP="009C3983">
            <w:pPr>
              <w:rPr>
                <w:sz w:val="16"/>
                <w:szCs w:val="20"/>
              </w:rPr>
            </w:pPr>
            <w:r w:rsidRPr="00DD3143">
              <w:rPr>
                <w:sz w:val="16"/>
                <w:szCs w:val="20"/>
              </w:rPr>
              <w:t>Technologies: React, .NET, Vue, Angular, Redux, CSS, JavaScript, C#, Git, Agile, HTML5, ASP.NET Web API, .NET Core, C#.NET, Front-end, Full-stack, CI/CD Pipelines, OAuth, REST APIs, Azure DevOps, Best Practices, Object-oriented Programming (OOP), Software Design Patterns</w:t>
            </w:r>
          </w:p>
          <w:p w14:paraId="22CDDDC5" w14:textId="77777777" w:rsidR="00461283" w:rsidRDefault="00461283" w:rsidP="00461283">
            <w:pPr>
              <w:pStyle w:val="Heading1"/>
            </w:pPr>
          </w:p>
          <w:p w14:paraId="4EC19539" w14:textId="7E3B9026" w:rsidR="00461283" w:rsidRPr="00020BEB" w:rsidRDefault="00DD3143" w:rsidP="00461283">
            <w:pPr>
              <w:pStyle w:val="Heading1"/>
            </w:pPr>
            <w:r w:rsidRPr="00DD3143">
              <w:t>.NET Web Developer</w:t>
            </w:r>
          </w:p>
          <w:p w14:paraId="7386908F" w14:textId="6CE89120" w:rsidR="00461283" w:rsidRPr="00020BEB" w:rsidRDefault="008752E0" w:rsidP="00461283">
            <w:pPr>
              <w:pStyle w:val="Heading2"/>
              <w:rPr>
                <w:i/>
              </w:rPr>
            </w:pPr>
            <w:r>
              <w:t xml:space="preserve">Apr </w:t>
            </w:r>
            <w:r w:rsidR="00DD3143" w:rsidRPr="00DD3143">
              <w:t xml:space="preserve">2017 </w:t>
            </w:r>
            <w:r w:rsidR="00DD3143">
              <w:t>–</w:t>
            </w:r>
            <w:r w:rsidR="00DD3143" w:rsidRPr="00DD3143">
              <w:t xml:space="preserve"> </w:t>
            </w:r>
            <w:r>
              <w:t xml:space="preserve">May </w:t>
            </w:r>
            <w:r w:rsidR="00DD3143" w:rsidRPr="00DD3143">
              <w:t>2018</w:t>
            </w:r>
            <w:r w:rsidR="00DD3143">
              <w:br/>
            </w:r>
            <w:r w:rsidR="00DD3143" w:rsidRPr="00DD3143">
              <w:rPr>
                <w:i/>
              </w:rPr>
              <w:t>Screenlink Technologies</w:t>
            </w:r>
          </w:p>
          <w:p w14:paraId="10F671F3" w14:textId="4F38B865" w:rsidR="00DD3143" w:rsidRPr="00DD3143" w:rsidRDefault="00DD3143" w:rsidP="00DD3143">
            <w:pPr>
              <w:rPr>
                <w:sz w:val="18"/>
                <w:szCs w:val="22"/>
              </w:rPr>
            </w:pPr>
            <w:r w:rsidRPr="00DD3143">
              <w:rPr>
                <w:sz w:val="18"/>
                <w:szCs w:val="22"/>
              </w:rPr>
              <w:t>- Implemented the database logic and APIs to support a new pricing model for TotalJobs Recruiter Platform, the UK's largest job site. Built the front end in React and the back end in C#, .NET Web API 2.</w:t>
            </w:r>
          </w:p>
          <w:p w14:paraId="597E3A30" w14:textId="77777777" w:rsidR="00DD3143" w:rsidRPr="00DD3143" w:rsidRDefault="00DD3143" w:rsidP="00DD3143">
            <w:pPr>
              <w:rPr>
                <w:sz w:val="18"/>
                <w:szCs w:val="22"/>
              </w:rPr>
            </w:pPr>
            <w:r w:rsidRPr="00DD3143">
              <w:rPr>
                <w:sz w:val="18"/>
                <w:szCs w:val="22"/>
              </w:rPr>
              <w:t>- Refactored the existing code to use design patterns and best practices.</w:t>
            </w:r>
          </w:p>
          <w:p w14:paraId="5A8B2525" w14:textId="77777777" w:rsidR="00DD3143" w:rsidRPr="00DD3143" w:rsidRDefault="00DD3143" w:rsidP="00DD3143">
            <w:pPr>
              <w:rPr>
                <w:sz w:val="18"/>
                <w:szCs w:val="22"/>
              </w:rPr>
            </w:pPr>
            <w:r w:rsidRPr="00DD3143">
              <w:rPr>
                <w:sz w:val="18"/>
                <w:szCs w:val="22"/>
              </w:rPr>
              <w:t>- Developed a service in .NET Core to be used for new pricing model calculations.</w:t>
            </w:r>
          </w:p>
          <w:p w14:paraId="271CD0E3" w14:textId="77777777" w:rsidR="00DD3143" w:rsidRPr="00DD3143" w:rsidRDefault="00DD3143" w:rsidP="00DD3143">
            <w:pPr>
              <w:rPr>
                <w:sz w:val="18"/>
                <w:szCs w:val="22"/>
              </w:rPr>
            </w:pPr>
            <w:r w:rsidRPr="00DD3143">
              <w:rPr>
                <w:sz w:val="18"/>
                <w:szCs w:val="22"/>
              </w:rPr>
              <w:t>- Created and enforced coding standards which ensured the quality of solutions developed by the team.</w:t>
            </w:r>
          </w:p>
          <w:p w14:paraId="0CEE91CD" w14:textId="77777777" w:rsidR="00461283" w:rsidRDefault="00461283" w:rsidP="00461283"/>
          <w:p w14:paraId="26888158" w14:textId="77777777" w:rsidR="00DD3143" w:rsidRDefault="00DD3143" w:rsidP="00DD3143">
            <w:pPr>
              <w:rPr>
                <w:sz w:val="18"/>
                <w:szCs w:val="22"/>
              </w:rPr>
            </w:pPr>
            <w:r w:rsidRPr="00DD3143">
              <w:rPr>
                <w:sz w:val="18"/>
                <w:szCs w:val="22"/>
              </w:rPr>
              <w:t>- Ensured the high quality of the development solution by proposing and implementing code quality enhancements.</w:t>
            </w:r>
          </w:p>
          <w:p w14:paraId="56EA1BA5" w14:textId="77777777" w:rsidR="00DD3143" w:rsidRPr="00DD3143" w:rsidRDefault="00DD3143" w:rsidP="00DD3143">
            <w:pPr>
              <w:rPr>
                <w:sz w:val="16"/>
                <w:szCs w:val="20"/>
              </w:rPr>
            </w:pPr>
          </w:p>
          <w:p w14:paraId="46444E9A" w14:textId="782095C0" w:rsidR="00DD3143" w:rsidRPr="00DD3143" w:rsidRDefault="00DD3143" w:rsidP="00DD3143">
            <w:pPr>
              <w:rPr>
                <w:sz w:val="16"/>
                <w:szCs w:val="20"/>
              </w:rPr>
            </w:pPr>
            <w:r w:rsidRPr="00DD3143">
              <w:rPr>
                <w:sz w:val="16"/>
                <w:szCs w:val="20"/>
              </w:rPr>
              <w:t>Technologies: Octopus Deploy, TeamCity, jQuery, Microsoft SQL Server, ASP.NET Core, CSS, .NET, JavaScript, C#, Git, Agile, Scrum, HTML5, ASP.NET Web API, C#.NET, CI/CD Pipelines, OAuth, REST APIs, Best Practices, Object-oriented Programming (OOP), Software Design Patterns</w:t>
            </w:r>
          </w:p>
          <w:p w14:paraId="0FA50783" w14:textId="77777777" w:rsidR="00DD3143" w:rsidRDefault="00DD3143" w:rsidP="00461283"/>
          <w:p w14:paraId="1D06BCDF" w14:textId="77777777" w:rsidR="00DD3143" w:rsidRDefault="00DD3143" w:rsidP="00461283"/>
          <w:p w14:paraId="6504BF20" w14:textId="72E64500" w:rsidR="00461283" w:rsidRPr="00020BEB" w:rsidRDefault="00DD3143" w:rsidP="00461283">
            <w:pPr>
              <w:pStyle w:val="Heading1"/>
            </w:pPr>
            <w:r w:rsidRPr="00DD3143">
              <w:t>Associate Developer</w:t>
            </w:r>
          </w:p>
          <w:p w14:paraId="37AF10E4" w14:textId="1523969D" w:rsidR="00DD3143" w:rsidRDefault="008752E0" w:rsidP="00461283">
            <w:pPr>
              <w:rPr>
                <w:szCs w:val="20"/>
              </w:rPr>
            </w:pPr>
            <w:r>
              <w:rPr>
                <w:szCs w:val="20"/>
              </w:rPr>
              <w:t xml:space="preserve">Aug </w:t>
            </w:r>
            <w:r w:rsidR="00DD3143" w:rsidRPr="00DD3143">
              <w:rPr>
                <w:szCs w:val="20"/>
              </w:rPr>
              <w:t xml:space="preserve">2016 </w:t>
            </w:r>
            <w:r w:rsidR="00DD3143">
              <w:rPr>
                <w:szCs w:val="20"/>
              </w:rPr>
              <w:t>–</w:t>
            </w:r>
            <w:r w:rsidR="00DD3143" w:rsidRPr="00DD3143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Apr </w:t>
            </w:r>
            <w:r w:rsidR="00DD3143" w:rsidRPr="00DD3143">
              <w:rPr>
                <w:szCs w:val="20"/>
              </w:rPr>
              <w:t>2017</w:t>
            </w:r>
            <w:r w:rsidR="00DD3143">
              <w:rPr>
                <w:szCs w:val="20"/>
              </w:rPr>
              <w:br/>
            </w:r>
            <w:r w:rsidR="00DD3143" w:rsidRPr="00DD3143">
              <w:rPr>
                <w:i/>
                <w:iCs/>
                <w:szCs w:val="20"/>
              </w:rPr>
              <w:t>Screenlink Technologies</w:t>
            </w:r>
            <w:r w:rsidR="00DD3143">
              <w:rPr>
                <w:szCs w:val="20"/>
              </w:rPr>
              <w:br/>
            </w:r>
          </w:p>
          <w:p w14:paraId="3DEAB0CA" w14:textId="443586CE" w:rsidR="00DD3143" w:rsidRPr="00DD3143" w:rsidRDefault="00DD3143" w:rsidP="00DD3143">
            <w:pPr>
              <w:rPr>
                <w:sz w:val="18"/>
                <w:szCs w:val="22"/>
              </w:rPr>
            </w:pPr>
            <w:r w:rsidRPr="00DD3143">
              <w:rPr>
                <w:sz w:val="18"/>
                <w:szCs w:val="22"/>
              </w:rPr>
              <w:t>- Maintained and conducted workshops for a desktop application facilitating the financial reporting process.</w:t>
            </w:r>
          </w:p>
          <w:p w14:paraId="6F8D1BE2" w14:textId="77777777" w:rsidR="00DD3143" w:rsidRPr="00DD3143" w:rsidRDefault="00DD3143" w:rsidP="00DD3143">
            <w:pPr>
              <w:rPr>
                <w:sz w:val="18"/>
                <w:szCs w:val="22"/>
              </w:rPr>
            </w:pPr>
            <w:r w:rsidRPr="00DD3143">
              <w:rPr>
                <w:sz w:val="18"/>
                <w:szCs w:val="22"/>
              </w:rPr>
              <w:t>- Developed multiple web apps used for gathering financial data from users.</w:t>
            </w:r>
          </w:p>
          <w:p w14:paraId="13739987" w14:textId="77777777" w:rsidR="00DD3143" w:rsidRPr="00DD3143" w:rsidRDefault="00DD3143" w:rsidP="00DD3143">
            <w:pPr>
              <w:rPr>
                <w:sz w:val="18"/>
                <w:szCs w:val="22"/>
              </w:rPr>
            </w:pPr>
            <w:r w:rsidRPr="00DD3143">
              <w:rPr>
                <w:sz w:val="18"/>
                <w:szCs w:val="22"/>
              </w:rPr>
              <w:t>- Contributed to the statutory financial audit as an auditor, gaining knowledge about accounting processes.</w:t>
            </w:r>
          </w:p>
          <w:p w14:paraId="54D57D39" w14:textId="77777777" w:rsidR="00DD3143" w:rsidRPr="00DD3143" w:rsidRDefault="00DD3143" w:rsidP="00DD3143">
            <w:pPr>
              <w:rPr>
                <w:sz w:val="18"/>
                <w:szCs w:val="22"/>
              </w:rPr>
            </w:pPr>
            <w:r w:rsidRPr="00DD3143">
              <w:rPr>
                <w:sz w:val="18"/>
                <w:szCs w:val="22"/>
              </w:rPr>
              <w:t>- Learned how to write performant and robust business logic using Microsoft SQL Server and .NET Framework.</w:t>
            </w:r>
          </w:p>
          <w:p w14:paraId="011965DF" w14:textId="77777777" w:rsidR="00461283" w:rsidRDefault="00DD3143" w:rsidP="00DD3143">
            <w:pPr>
              <w:rPr>
                <w:sz w:val="18"/>
                <w:szCs w:val="22"/>
              </w:rPr>
            </w:pPr>
            <w:r w:rsidRPr="00DD3143">
              <w:rPr>
                <w:sz w:val="18"/>
                <w:szCs w:val="22"/>
              </w:rPr>
              <w:t>- Worked with a systems engineer to gain an understanding of network security and maintainable infrastructure, including AWS.</w:t>
            </w:r>
          </w:p>
          <w:p w14:paraId="4B14FD3D" w14:textId="77777777" w:rsidR="00DD3143" w:rsidRDefault="00DD3143" w:rsidP="00DD3143">
            <w:pPr>
              <w:rPr>
                <w:sz w:val="18"/>
                <w:szCs w:val="22"/>
              </w:rPr>
            </w:pPr>
          </w:p>
          <w:p w14:paraId="65BF00FD" w14:textId="435B6690" w:rsidR="00DD3143" w:rsidRPr="00676B73" w:rsidRDefault="00DD3143" w:rsidP="00DD3143">
            <w:pPr>
              <w:rPr>
                <w:color w:val="043D68"/>
              </w:rPr>
            </w:pPr>
            <w:r w:rsidRPr="00DD3143">
              <w:rPr>
                <w:color w:val="043D68"/>
                <w:sz w:val="16"/>
                <w:szCs w:val="20"/>
              </w:rPr>
              <w:t>Technologies: jQuery, Microsoft SQL Server, Entity Framework, ASP.NET MVC, Windows Communication Framework (WCF), Windows Presentation Foundation (WPF), CSS, .NET, JavaScript, C#, HTML5, C#.NET, Front-end, Full-stack, REST APIs, Object-oriented Programming (OOP)</w:t>
            </w:r>
          </w:p>
        </w:tc>
        <w:tc>
          <w:tcPr>
            <w:tcW w:w="969" w:type="dxa"/>
          </w:tcPr>
          <w:p w14:paraId="6B95E47E" w14:textId="0B1AAD7F" w:rsidR="00461283" w:rsidRPr="002C4D08" w:rsidRDefault="009C3983" w:rsidP="00461283">
            <w:pPr>
              <w:rPr>
                <w:color w:val="043D68"/>
              </w:rPr>
            </w:pPr>
            <w:r w:rsidRPr="002C4D08">
              <w:rPr>
                <w:noProof/>
                <w:color w:val="043D6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1" locked="1" layoutInCell="1" allowOverlap="1" wp14:anchorId="197E90F2" wp14:editId="4B3C19D0">
                      <wp:simplePos x="0" y="0"/>
                      <wp:positionH relativeFrom="page">
                        <wp:posOffset>357505</wp:posOffset>
                      </wp:positionH>
                      <wp:positionV relativeFrom="paragraph">
                        <wp:posOffset>-519430</wp:posOffset>
                      </wp:positionV>
                      <wp:extent cx="2813685" cy="10665460"/>
                      <wp:effectExtent l="0" t="0" r="5715" b="2540"/>
                      <wp:wrapNone/>
                      <wp:docPr id="370772060" name="Rectangle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3685" cy="10665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3EBFD">
                                  <a:alpha val="50196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51B4B3" w14:textId="77777777" w:rsidR="009C3983" w:rsidRDefault="009C3983" w:rsidP="009C398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197E90F2" id="Rectangle 1" o:spid="_x0000_s1026" style="position:absolute;margin-left:28.15pt;margin-top:-40.9pt;width:221.55pt;height:839.8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" fillcolor="#d3ebfd" stroked="f" strokeweight="1pt">
                      <v:fill opacity="32896f"/>
                      <v:textbox>
                        <w:txbxContent>
                          <w:p w14:paraId="6C51B4B3" w14:textId="77777777" w:rsidR="009C3983" w:rsidRDefault="009C3983" w:rsidP="009C3983">
                            <w:pPr>
                              <w:jc w:val="center"/>
                            </w:pPr>
                          </w:p>
                        </w:txbxContent>
                      </v:textbox>
                      <w10:wrap anchorx="pag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171" w:type="dxa"/>
          </w:tcPr>
          <w:p w14:paraId="706BACE8" w14:textId="69A1717C" w:rsidR="00461283" w:rsidRDefault="00461283" w:rsidP="00461283">
            <w:pPr>
              <w:pStyle w:val="Subtitle"/>
              <w:spacing w:after="360"/>
            </w:pPr>
          </w:p>
          <w:p w14:paraId="6DD5394A" w14:textId="6084C9D6" w:rsidR="00461283" w:rsidRDefault="00461283" w:rsidP="00461283">
            <w:pPr>
              <w:pStyle w:val="Subtitle"/>
            </w:pPr>
            <w:r>
              <w:t>Skills</w:t>
            </w:r>
          </w:p>
          <w:p w14:paraId="2803B336" w14:textId="77777777" w:rsidR="00461283" w:rsidRPr="00A3726F" w:rsidRDefault="00461283" w:rsidP="00461283"/>
          <w:p w14:paraId="30FEE4AD" w14:textId="504F72D6" w:rsidR="00461283" w:rsidRPr="002B4442" w:rsidRDefault="00BB365F" w:rsidP="00461283">
            <w:sdt>
              <w:sdtPr>
                <w:id w:val="-364599418"/>
                <w:placeholder>
                  <w:docPart w:val="DB79B9F8526A48EBA899B6782BBAAAC6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 w:rsidR="00DD3143" w:rsidRPr="00DD3143">
                  <w:rPr>
                    <w:b/>
                    <w:bCs/>
                  </w:rPr>
                  <w:t>Languages</w:t>
                </w:r>
              </w:sdtContent>
            </w:sdt>
            <w:r w:rsidR="00DD3143">
              <w:br/>
            </w:r>
            <w:r w:rsidR="00DD3143" w:rsidRPr="00DD3143">
              <w:rPr>
                <w:sz w:val="16"/>
                <w:szCs w:val="20"/>
              </w:rPr>
              <w:t>TypeScript, CSS, HTML5, JavaScript, C#, HTML, C#.NET, SQL, SCSS, Python</w:t>
            </w:r>
            <w:r w:rsidR="00062F2C">
              <w:rPr>
                <w:sz w:val="16"/>
                <w:szCs w:val="20"/>
              </w:rPr>
              <w:t>, PHP</w:t>
            </w:r>
          </w:p>
          <w:p w14:paraId="3D979451" w14:textId="77777777" w:rsidR="00461283" w:rsidRDefault="00461283" w:rsidP="00461283"/>
          <w:p w14:paraId="43600F24" w14:textId="31D8FEA0" w:rsidR="00DD3143" w:rsidRDefault="00BB365F" w:rsidP="00DD3143">
            <w:pPr>
              <w:rPr>
                <w:sz w:val="16"/>
                <w:szCs w:val="20"/>
              </w:rPr>
            </w:pPr>
            <w:sdt>
              <w:sdtPr>
                <w:id w:val="805278197"/>
                <w:placeholder>
                  <w:docPart w:val="4FCB3884BA2B48E1A3F30A31622B05AF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 w:rsidR="00DD3143">
                  <w:rPr>
                    <w:b/>
                    <w:bCs/>
                  </w:rPr>
                  <w:t>Frameworks</w:t>
                </w:r>
              </w:sdtContent>
            </w:sdt>
            <w:r w:rsidR="00DD3143">
              <w:br/>
            </w:r>
            <w:r w:rsidR="00DD3143" w:rsidRPr="00DD3143">
              <w:rPr>
                <w:sz w:val="16"/>
                <w:szCs w:val="20"/>
              </w:rPr>
              <w:t xml:space="preserve">.NET, .NET Core, ASP.NET Web API, Entity, Swagger, Angular, ADO.NET, </w:t>
            </w:r>
            <w:r w:rsidR="00DD3143">
              <w:rPr>
                <w:sz w:val="16"/>
                <w:szCs w:val="20"/>
              </w:rPr>
              <w:t xml:space="preserve">Node.js, </w:t>
            </w:r>
            <w:r w:rsidR="00DD3143" w:rsidRPr="00DD3143">
              <w:rPr>
                <w:sz w:val="16"/>
                <w:szCs w:val="20"/>
              </w:rPr>
              <w:t>Express.js, Redux, Next.js, Tailwind CSS, ASP.NET Core, Windows Communication Framework (WCF), ASP.NET MVC, ASP.NET MVC 5, Knockout (Knockout.js), Windows Presentation Foundation (WPF), ASP.NET</w:t>
            </w:r>
          </w:p>
          <w:p w14:paraId="6CBE63DE" w14:textId="77777777" w:rsidR="00DD3143" w:rsidRDefault="00DD3143" w:rsidP="00DD3143"/>
          <w:p w14:paraId="5731BDFB" w14:textId="316F0385" w:rsidR="00DD3143" w:rsidRPr="002B4442" w:rsidRDefault="00BB365F" w:rsidP="00DD3143">
            <w:sdt>
              <w:sdtPr>
                <w:id w:val="698590492"/>
                <w:placeholder>
                  <w:docPart w:val="DA94E164DB664D74913D833C2E2B7F42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 w:rsidR="00DD3143">
                  <w:rPr>
                    <w:b/>
                    <w:bCs/>
                  </w:rPr>
                  <w:t>Libraries/APIs</w:t>
                </w:r>
              </w:sdtContent>
            </w:sdt>
            <w:r w:rsidR="00DD3143">
              <w:br/>
            </w:r>
            <w:r w:rsidR="00DD3143" w:rsidRPr="00DD3143">
              <w:rPr>
                <w:sz w:val="16"/>
                <w:szCs w:val="20"/>
              </w:rPr>
              <w:t>Vue, Vue 2, Node.js, React, REST APIs, jQuery, AutoMapper, Zoho API, Entity Framework, Web API 2</w:t>
            </w:r>
          </w:p>
          <w:p w14:paraId="526C32BD" w14:textId="77777777" w:rsidR="00DD3143" w:rsidRDefault="00DD3143" w:rsidP="00DD3143"/>
          <w:p w14:paraId="1BE357A0" w14:textId="4BD598B3" w:rsidR="00DD3143" w:rsidRPr="002B4442" w:rsidRDefault="00BB365F" w:rsidP="00DD3143">
            <w:sdt>
              <w:sdtPr>
                <w:id w:val="205919466"/>
                <w:placeholder>
                  <w:docPart w:val="AA1BE4FFE5934CEE8F96793DF2AAF748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 w:rsidR="00DD3143">
                  <w:rPr>
                    <w:b/>
                    <w:bCs/>
                  </w:rPr>
                  <w:t>Tools</w:t>
                </w:r>
              </w:sdtContent>
            </w:sdt>
            <w:r w:rsidR="00DD3143">
              <w:br/>
            </w:r>
            <w:r w:rsidR="0082683E" w:rsidRPr="0082683E">
              <w:rPr>
                <w:sz w:val="16"/>
                <w:szCs w:val="20"/>
              </w:rPr>
              <w:t>Git, Bitbucket, Jenkins, TeamCity, Azure DevOps Services, Jira, Visual Studio, Gulp, RabbitMQ</w:t>
            </w:r>
          </w:p>
          <w:p w14:paraId="7B4E6D64" w14:textId="77777777" w:rsidR="00DD3143" w:rsidRDefault="00DD3143" w:rsidP="00DD3143"/>
          <w:p w14:paraId="0AC77E9B" w14:textId="472CEE37" w:rsidR="00DD3143" w:rsidRPr="002B4442" w:rsidRDefault="00BB365F" w:rsidP="00DD3143">
            <w:sdt>
              <w:sdtPr>
                <w:id w:val="-1094857899"/>
                <w:placeholder>
                  <w:docPart w:val="D5399290CC5142C59ACD575BF9353644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 w:rsidR="0082683E" w:rsidRPr="0082683E">
                  <w:rPr>
                    <w:b/>
                    <w:bCs/>
                  </w:rPr>
                  <w:t>Paradigms</w:t>
                </w:r>
              </w:sdtContent>
            </w:sdt>
            <w:r w:rsidR="00DD3143">
              <w:br/>
            </w:r>
            <w:r w:rsidR="0082683E" w:rsidRPr="0082683E">
              <w:rPr>
                <w:sz w:val="16"/>
                <w:szCs w:val="20"/>
              </w:rPr>
              <w:t>Agile, Scrum, REST, Best Practices, Object-oriented Programming (OOP), FluentValidation, Azure DevOps</w:t>
            </w:r>
          </w:p>
          <w:p w14:paraId="53CF5AF0" w14:textId="77777777" w:rsidR="00DD3143" w:rsidRDefault="00DD3143" w:rsidP="00DD3143"/>
          <w:p w14:paraId="54E09383" w14:textId="461F434C" w:rsidR="00DD3143" w:rsidRPr="002B4442" w:rsidRDefault="00BB365F" w:rsidP="00DD3143">
            <w:sdt>
              <w:sdtPr>
                <w:id w:val="-1309868818"/>
                <w:placeholder>
                  <w:docPart w:val="07F3D2355CAD462787A81E3F5A202540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 w:rsidR="0082683E" w:rsidRPr="0082683E">
                  <w:rPr>
                    <w:b/>
                    <w:bCs/>
                  </w:rPr>
                  <w:t>Platforms</w:t>
                </w:r>
              </w:sdtContent>
            </w:sdt>
            <w:r w:rsidR="00DD3143">
              <w:br/>
            </w:r>
            <w:r w:rsidR="0082683E" w:rsidRPr="0082683E">
              <w:rPr>
                <w:sz w:val="16"/>
                <w:szCs w:val="20"/>
              </w:rPr>
              <w:t>Visual Studio Code (VS Code), Software Design Patterns, Amazon Web Services (AWS), Azure, Windows, Kubernetes</w:t>
            </w:r>
          </w:p>
          <w:p w14:paraId="2AFBFD27" w14:textId="77777777" w:rsidR="00DD3143" w:rsidRDefault="00DD3143" w:rsidP="00DD3143"/>
          <w:p w14:paraId="202B7F36" w14:textId="028B68D2" w:rsidR="00DD3143" w:rsidRDefault="00BB365F" w:rsidP="00DD3143">
            <w:pPr>
              <w:rPr>
                <w:sz w:val="16"/>
                <w:szCs w:val="20"/>
              </w:rPr>
            </w:pPr>
            <w:sdt>
              <w:sdtPr>
                <w:id w:val="-127706248"/>
                <w:placeholder>
                  <w:docPart w:val="4243A04FDBD947D0838AB6EA6ED5A796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 w:rsidR="0082683E" w:rsidRPr="0082683E">
                  <w:rPr>
                    <w:b/>
                    <w:bCs/>
                  </w:rPr>
                  <w:t>Other</w:t>
                </w:r>
              </w:sdtContent>
            </w:sdt>
            <w:r w:rsidR="00DD3143">
              <w:br/>
            </w:r>
            <w:r w:rsidR="0082683E" w:rsidRPr="0082683E">
              <w:rPr>
                <w:sz w:val="16"/>
                <w:szCs w:val="20"/>
              </w:rPr>
              <w:t>MVC Frameworks, WCF Web Services, GitFlow, APIs, Front-end, Front-end Development, Full-stack, CI/CD Pipelines, Episerver, Cloud, User Interface (UI), OAuth, Architecture, Redux Toolkit, Octopus Deploy</w:t>
            </w:r>
          </w:p>
          <w:p w14:paraId="0E249D3D" w14:textId="77777777" w:rsidR="0082683E" w:rsidRDefault="0082683E" w:rsidP="00DD3143">
            <w:pPr>
              <w:rPr>
                <w:sz w:val="16"/>
                <w:szCs w:val="20"/>
              </w:rPr>
            </w:pPr>
          </w:p>
          <w:p w14:paraId="5989305F" w14:textId="09F43B23" w:rsidR="0082683E" w:rsidRDefault="00BB365F" w:rsidP="0082683E">
            <w:pPr>
              <w:rPr>
                <w:sz w:val="16"/>
                <w:szCs w:val="20"/>
              </w:rPr>
            </w:pPr>
            <w:sdt>
              <w:sdtPr>
                <w:id w:val="-1623839668"/>
                <w:placeholder>
                  <w:docPart w:val="461F2DC92FE9447C8883BBCB4C0F8D11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 w:rsidR="0082683E" w:rsidRPr="0082683E">
                  <w:rPr>
                    <w:b/>
                    <w:bCs/>
                  </w:rPr>
                  <w:t>Storage</w:t>
                </w:r>
              </w:sdtContent>
            </w:sdt>
            <w:r w:rsidR="0082683E">
              <w:br/>
            </w:r>
            <w:r w:rsidR="0082683E" w:rsidRPr="0082683E">
              <w:rPr>
                <w:sz w:val="16"/>
                <w:szCs w:val="20"/>
              </w:rPr>
              <w:t>MSSQLCE, PostgreSQL, Microsoft SQL Server, IBM Db2</w:t>
            </w:r>
          </w:p>
          <w:p w14:paraId="784A207E" w14:textId="77777777" w:rsidR="0082683E" w:rsidRPr="002B4442" w:rsidRDefault="0082683E" w:rsidP="00DD3143"/>
          <w:p w14:paraId="2C48B826" w14:textId="77777777" w:rsidR="00DD3143" w:rsidRDefault="00DD3143" w:rsidP="00461283"/>
          <w:p w14:paraId="5086D2F4" w14:textId="77777777" w:rsidR="00D20A6F" w:rsidRDefault="00D20A6F" w:rsidP="00D20A6F">
            <w:pPr>
              <w:pStyle w:val="Subtitle"/>
            </w:pPr>
          </w:p>
          <w:p w14:paraId="43646C71" w14:textId="77777777" w:rsidR="00D20A6F" w:rsidRDefault="00D20A6F" w:rsidP="00D20A6F">
            <w:pPr>
              <w:pStyle w:val="Subtitle"/>
            </w:pPr>
          </w:p>
          <w:p w14:paraId="7F3D536A" w14:textId="77777777" w:rsidR="00D20A6F" w:rsidRDefault="00D20A6F" w:rsidP="00D20A6F">
            <w:pPr>
              <w:pStyle w:val="Subtitle"/>
            </w:pPr>
          </w:p>
          <w:p w14:paraId="5893DD61" w14:textId="77777777" w:rsidR="00D20A6F" w:rsidRDefault="00D20A6F" w:rsidP="00D20A6F">
            <w:pPr>
              <w:pStyle w:val="Subtitle"/>
            </w:pPr>
          </w:p>
          <w:p w14:paraId="216BA51B" w14:textId="77777777" w:rsidR="00D20A6F" w:rsidRDefault="00D20A6F" w:rsidP="00D20A6F">
            <w:pPr>
              <w:pStyle w:val="Subtitle"/>
            </w:pPr>
          </w:p>
          <w:p w14:paraId="430CB671" w14:textId="77777777" w:rsidR="00D20A6F" w:rsidRDefault="00D20A6F" w:rsidP="00D20A6F">
            <w:pPr>
              <w:pStyle w:val="Subtitle"/>
            </w:pPr>
          </w:p>
          <w:p w14:paraId="341A72B4" w14:textId="77777777" w:rsidR="00D20A6F" w:rsidRDefault="00D20A6F" w:rsidP="00D20A6F">
            <w:pPr>
              <w:pStyle w:val="Subtitle"/>
            </w:pPr>
          </w:p>
          <w:p w14:paraId="5C31949E" w14:textId="44149E08" w:rsidR="00D20A6F" w:rsidRDefault="00D20A6F" w:rsidP="00D20A6F">
            <w:pPr>
              <w:pStyle w:val="Subtitle"/>
            </w:pPr>
            <w:r>
              <w:rPr>
                <w:sz w:val="16"/>
                <w:szCs w:val="20"/>
              </w:rPr>
              <w:lastRenderedPageBreak/>
              <w:t xml:space="preserve"> </w:t>
            </w:r>
            <w:r>
              <w:rPr>
                <w:sz w:val="16"/>
                <w:szCs w:val="20"/>
              </w:rPr>
              <w:br/>
            </w:r>
            <w:r>
              <w:t>Certifications</w:t>
            </w:r>
          </w:p>
          <w:p w14:paraId="38E49392" w14:textId="18EFFB61" w:rsidR="00D20A6F" w:rsidRDefault="00D20A6F" w:rsidP="00D20A6F">
            <w:pPr>
              <w:rPr>
                <w:sz w:val="14"/>
                <w:szCs w:val="18"/>
              </w:rPr>
            </w:pPr>
            <w:r>
              <w:rPr>
                <w:sz w:val="16"/>
                <w:szCs w:val="20"/>
              </w:rPr>
              <w:br/>
            </w:r>
            <w:sdt>
              <w:sdtPr>
                <w:id w:val="-1817869078"/>
                <w:placeholder>
                  <w:docPart w:val="CB1E246F6C9D4B869CEDC1DE8082FE87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 w:rsidRPr="00D20A6F">
                  <w:rPr>
                    <w:b/>
                    <w:bCs/>
                  </w:rPr>
                  <w:t>SEPTEMBER 2020 - PRESENT</w:t>
                </w:r>
              </w:sdtContent>
            </w:sdt>
            <w:r>
              <w:br/>
            </w:r>
            <w:r w:rsidRPr="00D20A6F">
              <w:rPr>
                <w:sz w:val="16"/>
                <w:szCs w:val="20"/>
              </w:rPr>
              <w:t>Microsoft Certified Solutions Associate Web Applications</w:t>
            </w:r>
            <w:r>
              <w:rPr>
                <w:sz w:val="16"/>
                <w:szCs w:val="20"/>
              </w:rPr>
              <w:br/>
            </w:r>
            <w:r w:rsidRPr="00D20A6F">
              <w:rPr>
                <w:sz w:val="14"/>
                <w:szCs w:val="18"/>
              </w:rPr>
              <w:t>Microsoft</w:t>
            </w:r>
          </w:p>
          <w:p w14:paraId="68BA8D19" w14:textId="77777777" w:rsidR="00AF2864" w:rsidRDefault="00AF2864" w:rsidP="00D20A6F">
            <w:pPr>
              <w:rPr>
                <w:sz w:val="14"/>
                <w:szCs w:val="18"/>
              </w:rPr>
            </w:pPr>
          </w:p>
          <w:p w14:paraId="48F7EF76" w14:textId="7ED8A45B" w:rsidR="00AF2864" w:rsidRDefault="00BB365F" w:rsidP="00D20A6F">
            <w:pPr>
              <w:rPr>
                <w:sz w:val="14"/>
                <w:szCs w:val="18"/>
              </w:rPr>
            </w:pPr>
            <w:sdt>
              <w:sdtPr>
                <w:id w:val="-715961178"/>
                <w:placeholder>
                  <w:docPart w:val="0F24E77BB0014635B6406675F2A0E9E8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 w:rsidR="00AF2864" w:rsidRPr="00AF2864">
                  <w:rPr>
                    <w:b/>
                    <w:bCs/>
                  </w:rPr>
                  <w:t>AUGUST 2018 - AUGUST 201</w:t>
                </w:r>
                <w:r w:rsidR="00AF2864">
                  <w:rPr>
                    <w:b/>
                    <w:bCs/>
                  </w:rPr>
                  <w:t>3</w:t>
                </w:r>
              </w:sdtContent>
            </w:sdt>
            <w:r w:rsidR="00AF2864">
              <w:br/>
            </w:r>
            <w:r w:rsidR="00AF2864" w:rsidRPr="00AF2864">
              <w:rPr>
                <w:sz w:val="16"/>
                <w:szCs w:val="20"/>
              </w:rPr>
              <w:t>Microsoft Certified Solutions Developer Web Applications</w:t>
            </w:r>
            <w:r w:rsidR="00AF2864">
              <w:rPr>
                <w:sz w:val="16"/>
                <w:szCs w:val="20"/>
              </w:rPr>
              <w:br/>
            </w:r>
            <w:r w:rsidR="00AF2864" w:rsidRPr="00D20A6F">
              <w:rPr>
                <w:sz w:val="14"/>
                <w:szCs w:val="18"/>
              </w:rPr>
              <w:t>Microsoft</w:t>
            </w:r>
          </w:p>
          <w:p w14:paraId="1041C66D" w14:textId="77777777" w:rsidR="00AF2864" w:rsidRDefault="00AF2864" w:rsidP="00D20A6F">
            <w:pPr>
              <w:rPr>
                <w:sz w:val="14"/>
                <w:szCs w:val="18"/>
              </w:rPr>
            </w:pPr>
          </w:p>
          <w:p w14:paraId="3F6FEA94" w14:textId="77777777" w:rsidR="00AF2864" w:rsidRDefault="00BB365F" w:rsidP="00D20A6F">
            <w:pPr>
              <w:rPr>
                <w:sz w:val="16"/>
                <w:szCs w:val="20"/>
              </w:rPr>
            </w:pPr>
            <w:sdt>
              <w:sdtPr>
                <w:id w:val="-1779551171"/>
                <w:placeholder>
                  <w:docPart w:val="E8AEF56516B147E6B85F8B4CF230949C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 w:rsidR="00AF2864" w:rsidRPr="00AF2864">
                  <w:rPr>
                    <w:b/>
                    <w:bCs/>
                  </w:rPr>
                  <w:t>JULY 2018 - PRESENT</w:t>
                </w:r>
              </w:sdtContent>
            </w:sdt>
            <w:r w:rsidR="00AF2864">
              <w:br/>
            </w:r>
            <w:r w:rsidR="00AF2864" w:rsidRPr="00AF2864">
              <w:rPr>
                <w:sz w:val="16"/>
                <w:szCs w:val="20"/>
              </w:rPr>
              <w:t xml:space="preserve">Microsoft Specialist: Programming in HTML5 with JavaScript and CSS3 </w:t>
            </w:r>
          </w:p>
          <w:p w14:paraId="4F31F7AE" w14:textId="4A411FDB" w:rsidR="00AF2864" w:rsidRDefault="00AF2864" w:rsidP="00D20A6F">
            <w:pPr>
              <w:rPr>
                <w:sz w:val="14"/>
                <w:szCs w:val="18"/>
              </w:rPr>
            </w:pPr>
            <w:r w:rsidRPr="00D20A6F">
              <w:rPr>
                <w:sz w:val="14"/>
                <w:szCs w:val="18"/>
              </w:rPr>
              <w:t>Microsoft</w:t>
            </w:r>
          </w:p>
          <w:p w14:paraId="26CFDF9E" w14:textId="77777777" w:rsidR="00AF2864" w:rsidRDefault="00AF2864" w:rsidP="00D20A6F">
            <w:pPr>
              <w:rPr>
                <w:sz w:val="14"/>
                <w:szCs w:val="18"/>
              </w:rPr>
            </w:pPr>
          </w:p>
          <w:p w14:paraId="33EDC6F7" w14:textId="6487D71D" w:rsidR="00AF2864" w:rsidRDefault="00BB365F" w:rsidP="00D20A6F">
            <w:pPr>
              <w:rPr>
                <w:sz w:val="16"/>
                <w:szCs w:val="20"/>
              </w:rPr>
            </w:pPr>
            <w:sdt>
              <w:sdtPr>
                <w:id w:val="-2014521665"/>
                <w:placeholder>
                  <w:docPart w:val="24E3291D81124F609EDD092E503FBA50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 w:rsidR="00AF2864" w:rsidRPr="00AF2864">
                  <w:rPr>
                    <w:b/>
                    <w:bCs/>
                  </w:rPr>
                  <w:t>MARCH 2016 - MARCH 2018</w:t>
                </w:r>
              </w:sdtContent>
            </w:sdt>
            <w:r w:rsidR="00AF2864">
              <w:br/>
            </w:r>
            <w:r w:rsidR="00AF2864" w:rsidRPr="00AF2864">
              <w:rPr>
                <w:sz w:val="16"/>
                <w:szCs w:val="20"/>
              </w:rPr>
              <w:t>Developing and Implementing Windows-based Applications with Microsoft Visual Basic .NET and Microsoft Visual Studio .NET</w:t>
            </w:r>
            <w:r w:rsidR="00AF2864">
              <w:rPr>
                <w:sz w:val="16"/>
                <w:szCs w:val="20"/>
              </w:rPr>
              <w:br/>
            </w:r>
            <w:r w:rsidR="00AF2864" w:rsidRPr="00D20A6F">
              <w:rPr>
                <w:sz w:val="14"/>
                <w:szCs w:val="18"/>
              </w:rPr>
              <w:t>Microsoft</w:t>
            </w:r>
          </w:p>
          <w:p w14:paraId="3C33904F" w14:textId="33FE1A50" w:rsidR="00461283" w:rsidRPr="00351FDF" w:rsidRDefault="00D20A6F" w:rsidP="00D20A6F">
            <w:pPr>
              <w:pStyle w:val="Subtitle"/>
            </w:pPr>
            <w:r>
              <w:rPr>
                <w:sz w:val="16"/>
                <w:szCs w:val="20"/>
              </w:rPr>
              <w:br/>
            </w:r>
            <w:r>
              <w:br/>
            </w:r>
            <w:r>
              <w:br/>
            </w:r>
          </w:p>
        </w:tc>
      </w:tr>
    </w:tbl>
    <w:p w14:paraId="0C9BAE83" w14:textId="0C8AD778" w:rsidR="00461283" w:rsidRDefault="00461283">
      <w:pPr>
        <w:rPr>
          <w:color w:val="043D68"/>
        </w:rPr>
      </w:pPr>
    </w:p>
    <w:p w14:paraId="292292D3" w14:textId="77777777" w:rsidR="00461283" w:rsidRPr="002C4D08" w:rsidRDefault="00461283" w:rsidP="00461283">
      <w:pPr>
        <w:spacing w:before="120"/>
        <w:rPr>
          <w:color w:val="043D68"/>
        </w:rPr>
      </w:pPr>
      <w:r w:rsidRPr="002C4D08">
        <w:rPr>
          <w:noProof/>
          <w:color w:val="043D68"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25D42B3C" wp14:editId="2B8F5C6C">
                <wp:simplePos x="0" y="0"/>
                <wp:positionH relativeFrom="page">
                  <wp:posOffset>4944745</wp:posOffset>
                </wp:positionH>
                <wp:positionV relativeFrom="paragraph">
                  <wp:posOffset>-6846570</wp:posOffset>
                </wp:positionV>
                <wp:extent cx="2806700" cy="10672445"/>
                <wp:effectExtent l="0" t="0" r="0" b="0"/>
                <wp:wrapNone/>
                <wp:docPr id="960070824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672445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1994A" w14:textId="2B329492" w:rsidR="00461283" w:rsidRDefault="00461283" w:rsidP="004612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5D42B3C" id="_x0000_s1027" style="position:absolute;margin-left:389.35pt;margin-top:-539.1pt;width:221pt;height:840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" fillcolor="#d3ebfd" stroked="f" strokeweight="1pt">
                <v:fill opacity="32896f"/>
                <v:textbox>
                  <w:txbxContent>
                    <w:p w14:paraId="4661994A" w14:textId="2B329492" w:rsidR="00461283" w:rsidRDefault="00461283" w:rsidP="00461283">
                      <w:pPr>
                        <w:jc w:val="center"/>
                      </w:pP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p w14:paraId="61A8DA86" w14:textId="77777777" w:rsidR="00461283" w:rsidRPr="002C4D08" w:rsidRDefault="00461283" w:rsidP="00461283">
      <w:pPr>
        <w:rPr>
          <w:color w:val="043D68"/>
        </w:rPr>
      </w:pPr>
    </w:p>
    <w:p w14:paraId="728598E9" w14:textId="77777777" w:rsidR="00871DB8" w:rsidRPr="002C4D08" w:rsidRDefault="00871DB8" w:rsidP="006D0785">
      <w:pPr>
        <w:rPr>
          <w:color w:val="043D68"/>
        </w:rPr>
      </w:pPr>
    </w:p>
    <w:sectPr w:rsidR="00871DB8" w:rsidRPr="002C4D08" w:rsidSect="00696DAE">
      <w:pgSz w:w="11906" w:h="16838" w:code="9"/>
      <w:pgMar w:top="72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3D9BFB" w14:textId="77777777" w:rsidR="00BB365F" w:rsidRDefault="00BB365F" w:rsidP="00AA35A8">
      <w:pPr>
        <w:spacing w:line="240" w:lineRule="auto"/>
      </w:pPr>
      <w:r>
        <w:separator/>
      </w:r>
    </w:p>
  </w:endnote>
  <w:endnote w:type="continuationSeparator" w:id="0">
    <w:p w14:paraId="1D51B11F" w14:textId="77777777" w:rsidR="00BB365F" w:rsidRDefault="00BB365F" w:rsidP="00AA35A8">
      <w:pPr>
        <w:spacing w:line="240" w:lineRule="auto"/>
      </w:pPr>
      <w:r>
        <w:continuationSeparator/>
      </w:r>
    </w:p>
  </w:endnote>
  <w:endnote w:type="continuationNotice" w:id="1">
    <w:p w14:paraId="6A4273B4" w14:textId="77777777" w:rsidR="00BB365F" w:rsidRDefault="00BB365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7411C3" w14:textId="77777777" w:rsidR="00BB365F" w:rsidRDefault="00BB365F" w:rsidP="00AA35A8">
      <w:pPr>
        <w:spacing w:line="240" w:lineRule="auto"/>
      </w:pPr>
      <w:r>
        <w:separator/>
      </w:r>
    </w:p>
  </w:footnote>
  <w:footnote w:type="continuationSeparator" w:id="0">
    <w:p w14:paraId="5AAA8053" w14:textId="77777777" w:rsidR="00BB365F" w:rsidRDefault="00BB365F" w:rsidP="00AA35A8">
      <w:pPr>
        <w:spacing w:line="240" w:lineRule="auto"/>
      </w:pPr>
      <w:r>
        <w:continuationSeparator/>
      </w:r>
    </w:p>
  </w:footnote>
  <w:footnote w:type="continuationNotice" w:id="1">
    <w:p w14:paraId="4646138C" w14:textId="77777777" w:rsidR="00BB365F" w:rsidRDefault="00BB365F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33" type="#_x0000_t75" style="width:13.25pt;height:13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2"/>
  </w:num>
  <w:num w:numId="4">
    <w:abstractNumId w:val="13"/>
  </w:num>
  <w:num w:numId="5">
    <w:abstractNumId w:val="17"/>
  </w:num>
  <w:num w:numId="6">
    <w:abstractNumId w:val="14"/>
  </w:num>
  <w:num w:numId="7">
    <w:abstractNumId w:val="16"/>
  </w:num>
  <w:num w:numId="8">
    <w:abstractNumId w:val="15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displayBackgroundShape/>
  <w:attachedTemplate r:id="rId1"/>
  <w:stylePaneSortMethod w:val="0000"/>
  <w:defaultTabStop w:val="720"/>
  <w:characterSpacingControl w:val="doNotCompress"/>
  <w:hdrShapeDefaults>
    <o:shapedefaults v:ext="edit" spidmax="2049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283"/>
    <w:rsid w:val="0000752A"/>
    <w:rsid w:val="00016465"/>
    <w:rsid w:val="00033263"/>
    <w:rsid w:val="000334C1"/>
    <w:rsid w:val="00062F2C"/>
    <w:rsid w:val="000767C7"/>
    <w:rsid w:val="000873F6"/>
    <w:rsid w:val="000B286F"/>
    <w:rsid w:val="000C2B44"/>
    <w:rsid w:val="000D134B"/>
    <w:rsid w:val="000F039F"/>
    <w:rsid w:val="0010041D"/>
    <w:rsid w:val="001125D5"/>
    <w:rsid w:val="00124ED6"/>
    <w:rsid w:val="00136B3E"/>
    <w:rsid w:val="00153576"/>
    <w:rsid w:val="0016400A"/>
    <w:rsid w:val="00167789"/>
    <w:rsid w:val="00194704"/>
    <w:rsid w:val="001B160B"/>
    <w:rsid w:val="001C2062"/>
    <w:rsid w:val="001D477D"/>
    <w:rsid w:val="001D76FA"/>
    <w:rsid w:val="001E08EB"/>
    <w:rsid w:val="001F2C20"/>
    <w:rsid w:val="00203213"/>
    <w:rsid w:val="00213B0D"/>
    <w:rsid w:val="002236D5"/>
    <w:rsid w:val="00243756"/>
    <w:rsid w:val="0027193E"/>
    <w:rsid w:val="00284246"/>
    <w:rsid w:val="002966D6"/>
    <w:rsid w:val="002A3201"/>
    <w:rsid w:val="002A7891"/>
    <w:rsid w:val="002B51DB"/>
    <w:rsid w:val="002C4D08"/>
    <w:rsid w:val="002C4E0C"/>
    <w:rsid w:val="002C774A"/>
    <w:rsid w:val="002C7C6F"/>
    <w:rsid w:val="002E7306"/>
    <w:rsid w:val="00331DCE"/>
    <w:rsid w:val="00334FEA"/>
    <w:rsid w:val="00342C86"/>
    <w:rsid w:val="00351FDF"/>
    <w:rsid w:val="00352A17"/>
    <w:rsid w:val="00357E3C"/>
    <w:rsid w:val="003877F8"/>
    <w:rsid w:val="00391BEA"/>
    <w:rsid w:val="003965A9"/>
    <w:rsid w:val="003B4A39"/>
    <w:rsid w:val="003B4AEF"/>
    <w:rsid w:val="003B7F92"/>
    <w:rsid w:val="003D0A45"/>
    <w:rsid w:val="003D4B75"/>
    <w:rsid w:val="003E2525"/>
    <w:rsid w:val="00415CF3"/>
    <w:rsid w:val="00435BA1"/>
    <w:rsid w:val="00447CA5"/>
    <w:rsid w:val="00453A7B"/>
    <w:rsid w:val="00457ADE"/>
    <w:rsid w:val="00461283"/>
    <w:rsid w:val="00464B92"/>
    <w:rsid w:val="0046612E"/>
    <w:rsid w:val="004860D9"/>
    <w:rsid w:val="00490600"/>
    <w:rsid w:val="004909EF"/>
    <w:rsid w:val="004936B2"/>
    <w:rsid w:val="00496F06"/>
    <w:rsid w:val="004A1426"/>
    <w:rsid w:val="004A28EA"/>
    <w:rsid w:val="004C1032"/>
    <w:rsid w:val="004F2FAA"/>
    <w:rsid w:val="00504E47"/>
    <w:rsid w:val="00524297"/>
    <w:rsid w:val="00537559"/>
    <w:rsid w:val="00574DB0"/>
    <w:rsid w:val="005A1C94"/>
    <w:rsid w:val="005A6F8D"/>
    <w:rsid w:val="005B4861"/>
    <w:rsid w:val="005E0FB7"/>
    <w:rsid w:val="005F5EF3"/>
    <w:rsid w:val="00605BCE"/>
    <w:rsid w:val="00626B3C"/>
    <w:rsid w:val="00643F4B"/>
    <w:rsid w:val="00676B73"/>
    <w:rsid w:val="0069541B"/>
    <w:rsid w:val="00696DAE"/>
    <w:rsid w:val="006A1E18"/>
    <w:rsid w:val="006A37C0"/>
    <w:rsid w:val="006C7F5A"/>
    <w:rsid w:val="006D0785"/>
    <w:rsid w:val="00746B0A"/>
    <w:rsid w:val="00752A04"/>
    <w:rsid w:val="0077153E"/>
    <w:rsid w:val="0079001A"/>
    <w:rsid w:val="00791376"/>
    <w:rsid w:val="00791C5D"/>
    <w:rsid w:val="007B4FF4"/>
    <w:rsid w:val="007D7F15"/>
    <w:rsid w:val="007E47A0"/>
    <w:rsid w:val="00822AAD"/>
    <w:rsid w:val="008254BF"/>
    <w:rsid w:val="0082683E"/>
    <w:rsid w:val="00831977"/>
    <w:rsid w:val="00865D5F"/>
    <w:rsid w:val="00871DB8"/>
    <w:rsid w:val="008752E0"/>
    <w:rsid w:val="00887E05"/>
    <w:rsid w:val="008A171A"/>
    <w:rsid w:val="008A32A5"/>
    <w:rsid w:val="008C6FDE"/>
    <w:rsid w:val="008F180B"/>
    <w:rsid w:val="008F48B9"/>
    <w:rsid w:val="008F6BC6"/>
    <w:rsid w:val="009049BC"/>
    <w:rsid w:val="00916960"/>
    <w:rsid w:val="00917064"/>
    <w:rsid w:val="009230A7"/>
    <w:rsid w:val="0094162F"/>
    <w:rsid w:val="009505A7"/>
    <w:rsid w:val="0095501D"/>
    <w:rsid w:val="00956B80"/>
    <w:rsid w:val="0096304F"/>
    <w:rsid w:val="0099108A"/>
    <w:rsid w:val="009A7F3F"/>
    <w:rsid w:val="009B1140"/>
    <w:rsid w:val="009C3983"/>
    <w:rsid w:val="009D646A"/>
    <w:rsid w:val="009E50F9"/>
    <w:rsid w:val="00A20EF6"/>
    <w:rsid w:val="00A3726F"/>
    <w:rsid w:val="00A379B4"/>
    <w:rsid w:val="00A4248D"/>
    <w:rsid w:val="00A54016"/>
    <w:rsid w:val="00A633B0"/>
    <w:rsid w:val="00A718B6"/>
    <w:rsid w:val="00A9291E"/>
    <w:rsid w:val="00AA1166"/>
    <w:rsid w:val="00AA35A8"/>
    <w:rsid w:val="00AA3C12"/>
    <w:rsid w:val="00AA51F5"/>
    <w:rsid w:val="00AA530F"/>
    <w:rsid w:val="00AB74C5"/>
    <w:rsid w:val="00AE562D"/>
    <w:rsid w:val="00AE64CD"/>
    <w:rsid w:val="00AE7533"/>
    <w:rsid w:val="00AF2864"/>
    <w:rsid w:val="00B20F64"/>
    <w:rsid w:val="00B42685"/>
    <w:rsid w:val="00B45879"/>
    <w:rsid w:val="00B535AD"/>
    <w:rsid w:val="00B75292"/>
    <w:rsid w:val="00B8453F"/>
    <w:rsid w:val="00B85473"/>
    <w:rsid w:val="00BB365F"/>
    <w:rsid w:val="00BC57DC"/>
    <w:rsid w:val="00BE5968"/>
    <w:rsid w:val="00BF565B"/>
    <w:rsid w:val="00BF7216"/>
    <w:rsid w:val="00C234C5"/>
    <w:rsid w:val="00C272EB"/>
    <w:rsid w:val="00C60E58"/>
    <w:rsid w:val="00C62E97"/>
    <w:rsid w:val="00C81645"/>
    <w:rsid w:val="00CA61BE"/>
    <w:rsid w:val="00CB3E40"/>
    <w:rsid w:val="00CF22B3"/>
    <w:rsid w:val="00D00CD9"/>
    <w:rsid w:val="00D15AAE"/>
    <w:rsid w:val="00D20A6F"/>
    <w:rsid w:val="00D22971"/>
    <w:rsid w:val="00D60B19"/>
    <w:rsid w:val="00D86385"/>
    <w:rsid w:val="00D91D77"/>
    <w:rsid w:val="00D95726"/>
    <w:rsid w:val="00DA4B7F"/>
    <w:rsid w:val="00DB472D"/>
    <w:rsid w:val="00DD3143"/>
    <w:rsid w:val="00DD6ECC"/>
    <w:rsid w:val="00DE5F88"/>
    <w:rsid w:val="00DF2298"/>
    <w:rsid w:val="00E067BA"/>
    <w:rsid w:val="00E07C52"/>
    <w:rsid w:val="00E26F2A"/>
    <w:rsid w:val="00E360EA"/>
    <w:rsid w:val="00E547A9"/>
    <w:rsid w:val="00E570A5"/>
    <w:rsid w:val="00E63FFD"/>
    <w:rsid w:val="00E77096"/>
    <w:rsid w:val="00E91344"/>
    <w:rsid w:val="00EB20A4"/>
    <w:rsid w:val="00EB74E8"/>
    <w:rsid w:val="00EC0F79"/>
    <w:rsid w:val="00ED0A53"/>
    <w:rsid w:val="00EF22EF"/>
    <w:rsid w:val="00F02E99"/>
    <w:rsid w:val="00F055F4"/>
    <w:rsid w:val="00F215B6"/>
    <w:rsid w:val="00F30552"/>
    <w:rsid w:val="00F40BD0"/>
    <w:rsid w:val="00F419C0"/>
    <w:rsid w:val="00F46BDB"/>
    <w:rsid w:val="00F51A80"/>
    <w:rsid w:val="00F82744"/>
    <w:rsid w:val="00F9047E"/>
    <w:rsid w:val="00FD56F7"/>
    <w:rsid w:val="00FD73C5"/>
    <w:rsid w:val="00FE3DC1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faeb,#e9ffdd,#f5ffef,white,#f3faff"/>
    </o:shapedefaults>
    <o:shapelayout v:ext="edit">
      <o:idmap v:ext="edit" data="1"/>
    </o:shapelayout>
  </w:shapeDefaults>
  <w:decimalSymbol w:val="."/>
  <w:listSeparator w:val=","/>
  <w14:docId w14:val="3F9DF5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A6F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Simple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476E451AB404E81BED8994B88E8E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FD7E5-2C30-468E-8123-544326B6C527}"/>
      </w:docPartPr>
      <w:docPartBody>
        <w:p w:rsidR="00EF02A0" w:rsidRDefault="00080E49">
          <w:pPr>
            <w:pStyle w:val="1476E451AB404E81BED8994B88E8EDE7"/>
          </w:pPr>
          <w:r w:rsidRPr="001540E8">
            <w:t>Contact</w:t>
          </w:r>
        </w:p>
      </w:docPartBody>
    </w:docPart>
    <w:docPart>
      <w:docPartPr>
        <w:name w:val="244B0537CD484FCAA53A6EF31A235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6DA7D-E348-4FAC-9D56-011E607AA2A9}"/>
      </w:docPartPr>
      <w:docPartBody>
        <w:p w:rsidR="00EF02A0" w:rsidRDefault="00080E49">
          <w:pPr>
            <w:pStyle w:val="244B0537CD484FCAA53A6EF31A235B38"/>
          </w:pPr>
          <w:r w:rsidRPr="00CF2BE7">
            <w:t>Experience</w:t>
          </w:r>
        </w:p>
      </w:docPartBody>
    </w:docPart>
    <w:docPart>
      <w:docPartPr>
        <w:name w:val="FAE62A6A2BA7466383BF71FAF7210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C4743-10B2-4406-A8A0-A9809D873893}"/>
      </w:docPartPr>
      <w:docPartBody>
        <w:p w:rsidR="00EF02A0" w:rsidRDefault="00080E49">
          <w:pPr>
            <w:pStyle w:val="FAE62A6A2BA7466383BF71FAF7210C43"/>
          </w:pPr>
          <w:r>
            <w:t>About Me</w:t>
          </w:r>
        </w:p>
      </w:docPartBody>
    </w:docPart>
    <w:docPart>
      <w:docPartPr>
        <w:name w:val="66CE4A81251840C8975542EBF5EE2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C4CCD-48DF-419F-AA1D-42605668D139}"/>
      </w:docPartPr>
      <w:docPartBody>
        <w:p w:rsidR="00EF02A0" w:rsidRDefault="00080E49">
          <w:pPr>
            <w:pStyle w:val="66CE4A81251840C8975542EBF5EE29D0"/>
          </w:pPr>
          <w:r w:rsidRPr="00351FDF">
            <w:t>EDUCATION</w:t>
          </w:r>
        </w:p>
      </w:docPartBody>
    </w:docPart>
    <w:docPart>
      <w:docPartPr>
        <w:name w:val="DB79B9F8526A48EBA899B6782BBAA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BFA1C-8692-460B-A383-116F48334486}"/>
      </w:docPartPr>
      <w:docPartBody>
        <w:p w:rsidR="00EF02A0" w:rsidRDefault="005D0455" w:rsidP="005D0455">
          <w:pPr>
            <w:pStyle w:val="DB79B9F8526A48EBA899B6782BBAAAC6"/>
          </w:pPr>
          <w:r w:rsidRPr="00136B3E">
            <w:t>I am passionate about designing digital experiences that are both visually stunning and intuitive, and always strive to create designs that delight and engage users.</w:t>
          </w:r>
        </w:p>
      </w:docPartBody>
    </w:docPart>
    <w:docPart>
      <w:docPartPr>
        <w:name w:val="4FCB3884BA2B48E1A3F30A31622B0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C56C3-DCE5-4EBB-B541-4CAB24569A52}"/>
      </w:docPartPr>
      <w:docPartBody>
        <w:p w:rsidR="00EF02A0" w:rsidRDefault="005D0455" w:rsidP="005D0455">
          <w:pPr>
            <w:pStyle w:val="4FCB3884BA2B48E1A3F30A31622B05AF"/>
          </w:pPr>
          <w:r w:rsidRPr="00136B3E">
            <w:t>I am passionate about designing digital experiences that are both visually stunning and intuitive, and always strive to create designs that delight and engage users.</w:t>
          </w:r>
        </w:p>
      </w:docPartBody>
    </w:docPart>
    <w:docPart>
      <w:docPartPr>
        <w:name w:val="DA94E164DB664D74913D833C2E2B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ED6D5-9660-45D3-B1A6-6374CA216B9C}"/>
      </w:docPartPr>
      <w:docPartBody>
        <w:p w:rsidR="00EF02A0" w:rsidRDefault="005D0455" w:rsidP="005D0455">
          <w:pPr>
            <w:pStyle w:val="DA94E164DB664D74913D833C2E2B7F42"/>
          </w:pPr>
          <w:r w:rsidRPr="00136B3E">
            <w:t>I am passionate about designing digital experiences that are both visually stunning and intuitive, and always strive to create designs that delight and engage users.</w:t>
          </w:r>
        </w:p>
      </w:docPartBody>
    </w:docPart>
    <w:docPart>
      <w:docPartPr>
        <w:name w:val="AA1BE4FFE5934CEE8F96793DF2AAF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DBD23-AFD5-41F7-B619-C5BF1965CF9C}"/>
      </w:docPartPr>
      <w:docPartBody>
        <w:p w:rsidR="00EF02A0" w:rsidRDefault="005D0455" w:rsidP="005D0455">
          <w:pPr>
            <w:pStyle w:val="AA1BE4FFE5934CEE8F96793DF2AAF748"/>
          </w:pPr>
          <w:r w:rsidRPr="00136B3E">
            <w:t>I am passionate about designing digital experiences that are both visually stunning and intuitive, and always strive to create designs that delight and engage users.</w:t>
          </w:r>
        </w:p>
      </w:docPartBody>
    </w:docPart>
    <w:docPart>
      <w:docPartPr>
        <w:name w:val="D5399290CC5142C59ACD575BF9353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38D7B-2651-466B-B228-30A3A23F6B0D}"/>
      </w:docPartPr>
      <w:docPartBody>
        <w:p w:rsidR="00EF02A0" w:rsidRDefault="005D0455" w:rsidP="005D0455">
          <w:pPr>
            <w:pStyle w:val="D5399290CC5142C59ACD575BF9353644"/>
          </w:pPr>
          <w:r w:rsidRPr="00136B3E">
            <w:t>I am passionate about designing digital experiences that are both visually stunning and intuitive, and always strive to create designs that delight and engage users.</w:t>
          </w:r>
        </w:p>
      </w:docPartBody>
    </w:docPart>
    <w:docPart>
      <w:docPartPr>
        <w:name w:val="07F3D2355CAD462787A81E3F5A202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2C9ED-5D21-4E48-91B1-F76471093F20}"/>
      </w:docPartPr>
      <w:docPartBody>
        <w:p w:rsidR="00EF02A0" w:rsidRDefault="005D0455" w:rsidP="005D0455">
          <w:pPr>
            <w:pStyle w:val="07F3D2355CAD462787A81E3F5A202540"/>
          </w:pPr>
          <w:r w:rsidRPr="00136B3E">
            <w:t>I am passionate about designing digital experiences that are both visually stunning and intuitive, and always strive to create designs that delight and engage users.</w:t>
          </w:r>
        </w:p>
      </w:docPartBody>
    </w:docPart>
    <w:docPart>
      <w:docPartPr>
        <w:name w:val="4243A04FDBD947D0838AB6EA6ED5A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DEA8F-3F35-42A5-B49C-2CAB043E1A6C}"/>
      </w:docPartPr>
      <w:docPartBody>
        <w:p w:rsidR="00EF02A0" w:rsidRDefault="005D0455" w:rsidP="005D0455">
          <w:pPr>
            <w:pStyle w:val="4243A04FDBD947D0838AB6EA6ED5A796"/>
          </w:pPr>
          <w:r w:rsidRPr="00136B3E">
            <w:t>I am passionate about designing digital experiences that are both visually stunning and intuitive, and always strive to create designs that delight and engage users.</w:t>
          </w:r>
        </w:p>
      </w:docPartBody>
    </w:docPart>
    <w:docPart>
      <w:docPartPr>
        <w:name w:val="461F2DC92FE9447C8883BBCB4C0F8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A8F8D-6B11-4D79-875E-CBF4955FD88C}"/>
      </w:docPartPr>
      <w:docPartBody>
        <w:p w:rsidR="00EF02A0" w:rsidRDefault="005D0455" w:rsidP="005D0455">
          <w:pPr>
            <w:pStyle w:val="461F2DC92FE9447C8883BBCB4C0F8D11"/>
          </w:pPr>
          <w:r w:rsidRPr="00136B3E">
            <w:t>I am passionate about designing digital experiences that are both visually stunning and intuitive, and always strive to create designs that delight and engage users.</w:t>
          </w:r>
        </w:p>
      </w:docPartBody>
    </w:docPart>
    <w:docPart>
      <w:docPartPr>
        <w:name w:val="CB1E246F6C9D4B869CEDC1DE8082F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1B032-40DF-42FB-9BEC-B4BC996593C5}"/>
      </w:docPartPr>
      <w:docPartBody>
        <w:p w:rsidR="00EF02A0" w:rsidRDefault="005D0455" w:rsidP="005D0455">
          <w:pPr>
            <w:pStyle w:val="CB1E246F6C9D4B869CEDC1DE8082FE87"/>
          </w:pPr>
          <w:r w:rsidRPr="00136B3E">
            <w:t>I am passionate about designing digital experiences that are both visually stunning and intuitive, and always strive to create designs that delight and engage users.</w:t>
          </w:r>
        </w:p>
      </w:docPartBody>
    </w:docPart>
    <w:docPart>
      <w:docPartPr>
        <w:name w:val="0F24E77BB0014635B6406675F2A0E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10061-52C7-466B-A2EC-1B5FC7B8812B}"/>
      </w:docPartPr>
      <w:docPartBody>
        <w:p w:rsidR="00EF02A0" w:rsidRDefault="005D0455" w:rsidP="005D0455">
          <w:pPr>
            <w:pStyle w:val="0F24E77BB0014635B6406675F2A0E9E8"/>
          </w:pPr>
          <w:r w:rsidRPr="00136B3E">
            <w:t>I am passionate about designing digital experiences that are both visually stunning and intuitive, and always strive to create designs that delight and engage users.</w:t>
          </w:r>
        </w:p>
      </w:docPartBody>
    </w:docPart>
    <w:docPart>
      <w:docPartPr>
        <w:name w:val="E8AEF56516B147E6B85F8B4CF2309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46CAD-DBFD-48A6-9D27-64546CED56B5}"/>
      </w:docPartPr>
      <w:docPartBody>
        <w:p w:rsidR="00EF02A0" w:rsidRDefault="005D0455" w:rsidP="005D0455">
          <w:pPr>
            <w:pStyle w:val="E8AEF56516B147E6B85F8B4CF230949C"/>
          </w:pPr>
          <w:r w:rsidRPr="00136B3E">
            <w:t>I am passionate about designing digital experiences that are both visually stunning and intuitive, and always strive to create designs that delight and engage users.</w:t>
          </w:r>
        </w:p>
      </w:docPartBody>
    </w:docPart>
    <w:docPart>
      <w:docPartPr>
        <w:name w:val="24E3291D81124F609EDD092E503FB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9E2BF-7899-446C-88C5-F66D02A4085C}"/>
      </w:docPartPr>
      <w:docPartBody>
        <w:p w:rsidR="00EF02A0" w:rsidRDefault="005D0455" w:rsidP="005D0455">
          <w:pPr>
            <w:pStyle w:val="24E3291D81124F609EDD092E503FBA50"/>
          </w:pPr>
          <w:r w:rsidRPr="00136B3E">
            <w:t>I am passionate about designing digital experiences that are both visually stunning and intuitive, and always strive to create designs that delight and engage users.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455"/>
    <w:rsid w:val="00080E49"/>
    <w:rsid w:val="003559A0"/>
    <w:rsid w:val="00380AE7"/>
    <w:rsid w:val="004273B7"/>
    <w:rsid w:val="00455087"/>
    <w:rsid w:val="005D0455"/>
    <w:rsid w:val="005D2FF7"/>
    <w:rsid w:val="00751755"/>
    <w:rsid w:val="00981D15"/>
    <w:rsid w:val="009C0144"/>
    <w:rsid w:val="00D66F1D"/>
    <w:rsid w:val="00D677B8"/>
    <w:rsid w:val="00EF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76E451AB404E81BED8994B88E8EDE7">
    <w:name w:val="1476E451AB404E81BED8994B88E8EDE7"/>
  </w:style>
  <w:style w:type="paragraph" w:customStyle="1" w:styleId="244B0537CD484FCAA53A6EF31A235B38">
    <w:name w:val="244B0537CD484FCAA53A6EF31A235B38"/>
  </w:style>
  <w:style w:type="paragraph" w:customStyle="1" w:styleId="FAE62A6A2BA7466383BF71FAF7210C43">
    <w:name w:val="FAE62A6A2BA7466383BF71FAF7210C43"/>
  </w:style>
  <w:style w:type="paragraph" w:customStyle="1" w:styleId="66CE4A81251840C8975542EBF5EE29D0">
    <w:name w:val="66CE4A81251840C8975542EBF5EE29D0"/>
  </w:style>
  <w:style w:type="paragraph" w:customStyle="1" w:styleId="DB79B9F8526A48EBA899B6782BBAAAC6">
    <w:name w:val="DB79B9F8526A48EBA899B6782BBAAAC6"/>
    <w:rsid w:val="005D0455"/>
  </w:style>
  <w:style w:type="paragraph" w:customStyle="1" w:styleId="4FCB3884BA2B48E1A3F30A31622B05AF">
    <w:name w:val="4FCB3884BA2B48E1A3F30A31622B05AF"/>
    <w:rsid w:val="005D0455"/>
  </w:style>
  <w:style w:type="paragraph" w:customStyle="1" w:styleId="DA94E164DB664D74913D833C2E2B7F42">
    <w:name w:val="DA94E164DB664D74913D833C2E2B7F42"/>
    <w:rsid w:val="005D0455"/>
  </w:style>
  <w:style w:type="paragraph" w:customStyle="1" w:styleId="AA1BE4FFE5934CEE8F96793DF2AAF748">
    <w:name w:val="AA1BE4FFE5934CEE8F96793DF2AAF748"/>
    <w:rsid w:val="005D0455"/>
  </w:style>
  <w:style w:type="paragraph" w:customStyle="1" w:styleId="D5399290CC5142C59ACD575BF9353644">
    <w:name w:val="D5399290CC5142C59ACD575BF9353644"/>
    <w:rsid w:val="005D0455"/>
  </w:style>
  <w:style w:type="paragraph" w:customStyle="1" w:styleId="07F3D2355CAD462787A81E3F5A202540">
    <w:name w:val="07F3D2355CAD462787A81E3F5A202540"/>
    <w:rsid w:val="005D0455"/>
  </w:style>
  <w:style w:type="paragraph" w:customStyle="1" w:styleId="4243A04FDBD947D0838AB6EA6ED5A796">
    <w:name w:val="4243A04FDBD947D0838AB6EA6ED5A796"/>
    <w:rsid w:val="005D0455"/>
  </w:style>
  <w:style w:type="paragraph" w:customStyle="1" w:styleId="461F2DC92FE9447C8883BBCB4C0F8D11">
    <w:name w:val="461F2DC92FE9447C8883BBCB4C0F8D11"/>
    <w:rsid w:val="005D0455"/>
  </w:style>
  <w:style w:type="paragraph" w:customStyle="1" w:styleId="CB1E246F6C9D4B869CEDC1DE8082FE87">
    <w:name w:val="CB1E246F6C9D4B869CEDC1DE8082FE87"/>
    <w:rsid w:val="005D0455"/>
  </w:style>
  <w:style w:type="paragraph" w:customStyle="1" w:styleId="0F24E77BB0014635B6406675F2A0E9E8">
    <w:name w:val="0F24E77BB0014635B6406675F2A0E9E8"/>
    <w:rsid w:val="005D0455"/>
  </w:style>
  <w:style w:type="paragraph" w:customStyle="1" w:styleId="E8AEF56516B147E6B85F8B4CF230949C">
    <w:name w:val="E8AEF56516B147E6B85F8B4CF230949C"/>
    <w:rsid w:val="005D0455"/>
  </w:style>
  <w:style w:type="paragraph" w:customStyle="1" w:styleId="24E3291D81124F609EDD092E503FBA50">
    <w:name w:val="24E3291D81124F609EDD092E503FBA50"/>
    <w:rsid w:val="005D04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86A6FD72-1ECF-44EE-8A80-9FE19DED567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resume.dotx</Template>
  <TotalTime>0</TotalTime>
  <Pages>3</Pages>
  <Words>1289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2024-03-08T07:31:00Z</dcterms:created>
  <dcterms:modified xsi:type="dcterms:W3CDTF">2024-03-27T01:12:00Z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